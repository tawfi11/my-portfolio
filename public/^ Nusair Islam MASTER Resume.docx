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B5A9" w14:textId="77777777" w:rsidR="00816216" w:rsidRPr="00700C6E" w:rsidRDefault="00F228CB" w:rsidP="00141A4C">
      <w:pPr>
        <w:pStyle w:val="Title"/>
        <w:rPr>
          <w:b/>
        </w:rPr>
      </w:pPr>
      <w:r>
        <w:t>Nusair Islam</w:t>
      </w:r>
      <w:r w:rsidR="00700C6E">
        <w:tab/>
      </w:r>
      <w:r w:rsidR="00700C6E">
        <w:tab/>
      </w:r>
      <w:r w:rsidR="00700C6E">
        <w:tab/>
      </w:r>
      <w:r w:rsidR="00700C6E">
        <w:tab/>
      </w:r>
      <w:r w:rsidR="00700C6E" w:rsidRPr="00700C6E">
        <w:rPr>
          <w:b/>
          <w:i/>
          <w:sz w:val="28"/>
        </w:rPr>
        <w:t>Electrical Engineering Student</w:t>
      </w:r>
    </w:p>
    <w:p w14:paraId="7C51F08E" w14:textId="48DB0D85" w:rsidR="00141A4C" w:rsidRPr="001E293E" w:rsidRDefault="006F276B" w:rsidP="00141A4C">
      <w:pPr>
        <w:rPr>
          <w:sz w:val="18"/>
          <w:szCs w:val="18"/>
        </w:rPr>
      </w:pPr>
      <w:r>
        <w:rPr>
          <w:sz w:val="18"/>
        </w:rPr>
        <w:t>815 W 46</w:t>
      </w:r>
      <w:r w:rsidRPr="006F276B">
        <w:rPr>
          <w:sz w:val="18"/>
          <w:vertAlign w:val="superscript"/>
        </w:rPr>
        <w:t>th</w:t>
      </w:r>
      <w:r>
        <w:rPr>
          <w:sz w:val="18"/>
        </w:rPr>
        <w:t xml:space="preserve"> Ave, Vancouver, BC, V5Z 2R4</w:t>
      </w:r>
      <w:r w:rsidR="00037F0E" w:rsidRPr="001E293E">
        <w:rPr>
          <w:sz w:val="18"/>
        </w:rPr>
        <w:t> </w:t>
      </w:r>
      <w:r w:rsidR="00141A4C" w:rsidRPr="001E293E">
        <w:rPr>
          <w:sz w:val="18"/>
        </w:rPr>
        <w:t>| </w:t>
      </w:r>
      <w:r w:rsidR="00F228CB" w:rsidRPr="001E293E">
        <w:rPr>
          <w:sz w:val="18"/>
        </w:rPr>
        <w:t>403-805-6689</w:t>
      </w:r>
      <w:r w:rsidR="00141A4C" w:rsidRPr="001E293E">
        <w:rPr>
          <w:sz w:val="18"/>
        </w:rPr>
        <w:t> | </w:t>
      </w:r>
      <w:hyperlink r:id="rId8" w:history="1">
        <w:r w:rsidR="00A76B31" w:rsidRPr="001E293E">
          <w:rPr>
            <w:rStyle w:val="Hyperlink"/>
            <w:sz w:val="18"/>
            <w:szCs w:val="18"/>
          </w:rPr>
          <w:t>nusair11@gmail.com</w:t>
        </w:r>
      </w:hyperlink>
      <w:r w:rsidR="001E293E" w:rsidRPr="001E293E">
        <w:rPr>
          <w:rStyle w:val="Hyperlink"/>
          <w:color w:val="000000" w:themeColor="text1"/>
          <w:sz w:val="18"/>
          <w:szCs w:val="18"/>
          <w:u w:val="none"/>
        </w:rPr>
        <w:t xml:space="preserve"> | </w:t>
      </w:r>
      <w:r w:rsidR="00037F0E" w:rsidRPr="00E774A1">
        <w:rPr>
          <w:rStyle w:val="vanity-namedomain"/>
          <w:rFonts w:ascii="Segoe UI" w:hAnsi="Segoe UI" w:cs="Segoe UI"/>
          <w:sz w:val="16"/>
          <w:szCs w:val="18"/>
          <w:bdr w:val="none" w:sz="0" w:space="0" w:color="auto" w:frame="1"/>
          <w:shd w:val="clear" w:color="auto" w:fill="FFFFFF"/>
        </w:rPr>
        <w:t>https://www.linkedin.com/in/nusair-islam/</w:t>
      </w:r>
    </w:p>
    <w:p w14:paraId="6E866175" w14:textId="77777777" w:rsidR="006270A9" w:rsidRPr="009020B0" w:rsidRDefault="00F228CB" w:rsidP="00141A4C">
      <w:pPr>
        <w:pStyle w:val="Heading1"/>
        <w:rPr>
          <w:sz w:val="24"/>
          <w:szCs w:val="28"/>
        </w:rPr>
      </w:pPr>
      <w:r w:rsidRPr="009020B0">
        <w:rPr>
          <w:sz w:val="24"/>
          <w:szCs w:val="28"/>
        </w:rPr>
        <w:t>Highlights of Qualifications</w:t>
      </w:r>
    </w:p>
    <w:p w14:paraId="29F5A5F8" w14:textId="7462A13B" w:rsidR="009020B0" w:rsidRPr="00872AED" w:rsidRDefault="009020B0" w:rsidP="009020B0">
      <w:pPr>
        <w:pStyle w:val="ListParagraph"/>
        <w:numPr>
          <w:ilvl w:val="0"/>
          <w:numId w:val="24"/>
        </w:numPr>
        <w:rPr>
          <w:sz w:val="20"/>
        </w:rPr>
      </w:pPr>
      <w:r w:rsidRPr="00872AED">
        <w:rPr>
          <w:sz w:val="20"/>
        </w:rPr>
        <w:t xml:space="preserve">Application of technical skills in a wide variety of contexts, including </w:t>
      </w:r>
      <w:r w:rsidR="00A34492">
        <w:rPr>
          <w:sz w:val="20"/>
        </w:rPr>
        <w:t>employment</w:t>
      </w:r>
      <w:r w:rsidRPr="00872AED">
        <w:rPr>
          <w:sz w:val="20"/>
        </w:rPr>
        <w:t>, design teams, and personal projects.</w:t>
      </w:r>
    </w:p>
    <w:p w14:paraId="4B2DA3AB" w14:textId="624BE695" w:rsidR="009020B0" w:rsidRDefault="00D42B4D" w:rsidP="009020B0">
      <w:pPr>
        <w:pStyle w:val="ListParagraph"/>
        <w:numPr>
          <w:ilvl w:val="0"/>
          <w:numId w:val="24"/>
        </w:numPr>
        <w:rPr>
          <w:sz w:val="20"/>
        </w:rPr>
      </w:pPr>
      <w:r>
        <w:rPr>
          <w:sz w:val="20"/>
        </w:rPr>
        <w:t>In depth understanding of software and hardware principles. Strong mastery of software and hardware languages</w:t>
      </w:r>
    </w:p>
    <w:p w14:paraId="14D9D825" w14:textId="33924E48" w:rsidR="00D42B4D" w:rsidRPr="00872AED" w:rsidRDefault="00D42B4D" w:rsidP="009020B0">
      <w:pPr>
        <w:pStyle w:val="ListParagraph"/>
        <w:numPr>
          <w:ilvl w:val="0"/>
          <w:numId w:val="24"/>
        </w:numPr>
        <w:rPr>
          <w:sz w:val="20"/>
        </w:rPr>
      </w:pPr>
      <w:r>
        <w:rPr>
          <w:sz w:val="20"/>
        </w:rPr>
        <w:t xml:space="preserve">Eagerness to learn and incredibly goal driven personality leads to a </w:t>
      </w:r>
      <w:r w:rsidR="00395B1F">
        <w:rPr>
          <w:sz w:val="20"/>
        </w:rPr>
        <w:t xml:space="preserve">strong </w:t>
      </w:r>
      <w:r>
        <w:rPr>
          <w:sz w:val="20"/>
        </w:rPr>
        <w:t>hunger for innovation and knowledge</w:t>
      </w:r>
    </w:p>
    <w:p w14:paraId="7EE666BE" w14:textId="77777777" w:rsidR="006270A9" w:rsidRPr="009020B0" w:rsidRDefault="00E16409" w:rsidP="001B47D9">
      <w:pPr>
        <w:pStyle w:val="Heading1"/>
        <w:rPr>
          <w:sz w:val="24"/>
          <w:szCs w:val="28"/>
        </w:rPr>
      </w:pPr>
      <w:r w:rsidRPr="009020B0">
        <w:rPr>
          <w:noProof/>
          <w:sz w:val="1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3A7448" wp14:editId="5B8BB796">
                <wp:simplePos x="0" y="0"/>
                <wp:positionH relativeFrom="column">
                  <wp:posOffset>2814762</wp:posOffset>
                </wp:positionH>
                <wp:positionV relativeFrom="paragraph">
                  <wp:posOffset>520948</wp:posOffset>
                </wp:positionV>
                <wp:extent cx="1741170" cy="747423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7474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271A1" w14:textId="77777777" w:rsidR="00044485" w:rsidRDefault="00044485" w:rsidP="00E1640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FPGA, Arduinos</w:t>
                            </w:r>
                          </w:p>
                          <w:p w14:paraId="08ADEBE8" w14:textId="77777777" w:rsidR="00044485" w:rsidRDefault="00044485" w:rsidP="00E1640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Breadboard</w:t>
                            </w:r>
                          </w:p>
                          <w:p w14:paraId="133FE286" w14:textId="77777777" w:rsidR="00044485" w:rsidRDefault="00044485" w:rsidP="00E1640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Metalworking</w:t>
                            </w:r>
                          </w:p>
                          <w:p w14:paraId="14E1EDD9" w14:textId="77777777" w:rsidR="00044485" w:rsidRPr="00E16409" w:rsidRDefault="00044485" w:rsidP="00E1640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Woodworking</w:t>
                            </w:r>
                            <w:r w:rsidRPr="00E16409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A744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1.65pt;margin-top:41pt;width:137.1pt;height:58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" filled="f" stroked="f">
                <v:textbox>
                  <w:txbxContent>
                    <w:p w14:paraId="116271A1" w14:textId="77777777" w:rsidR="00044485" w:rsidRDefault="00044485" w:rsidP="00E1640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FPGA, Arduinos</w:t>
                      </w:r>
                    </w:p>
                    <w:p w14:paraId="08ADEBE8" w14:textId="77777777" w:rsidR="00044485" w:rsidRDefault="00044485" w:rsidP="00E1640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Breadboard</w:t>
                      </w:r>
                    </w:p>
                    <w:p w14:paraId="133FE286" w14:textId="77777777" w:rsidR="00044485" w:rsidRDefault="00044485" w:rsidP="00E1640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Metalworking</w:t>
                      </w:r>
                    </w:p>
                    <w:p w14:paraId="14E1EDD9" w14:textId="77777777" w:rsidR="00044485" w:rsidRPr="00E16409" w:rsidRDefault="00044485" w:rsidP="00E1640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Woodworking</w:t>
                      </w:r>
                      <w:r w:rsidRPr="00E16409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97402" w:rsidRPr="009020B0">
        <w:rPr>
          <w:sz w:val="24"/>
          <w:szCs w:val="28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2260"/>
        <w:gridCol w:w="2041"/>
        <w:gridCol w:w="1542"/>
      </w:tblGrid>
      <w:tr w:rsidR="00E16409" w14:paraId="0CCE2D40" w14:textId="77777777" w:rsidTr="00E16409">
        <w:trPr>
          <w:trHeight w:val="1772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68007876" w14:textId="77777777" w:rsidR="00E16409" w:rsidRPr="009020B0" w:rsidRDefault="00E16409" w:rsidP="00E16409">
            <w:pPr>
              <w:pStyle w:val="Heading2"/>
              <w:outlineLvl w:val="1"/>
              <w:rPr>
                <w:sz w:val="20"/>
                <w:szCs w:val="22"/>
              </w:rPr>
            </w:pPr>
            <w:r w:rsidRPr="009020B0">
              <w:rPr>
                <w:noProof/>
                <w:sz w:val="16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A0ECFA2" wp14:editId="396C0FA8">
                      <wp:simplePos x="0" y="0"/>
                      <wp:positionH relativeFrom="column">
                        <wp:posOffset>-219075</wp:posOffset>
                      </wp:positionH>
                      <wp:positionV relativeFrom="paragraph">
                        <wp:posOffset>170815</wp:posOffset>
                      </wp:positionV>
                      <wp:extent cx="1884459" cy="145732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4459" cy="1457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E72D39" w14:textId="57143411" w:rsidR="00044485" w:rsidRDefault="00A34492" w:rsidP="00380F24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TCL, </w:t>
                                  </w:r>
                                  <w:r w:rsidR="00044485" w:rsidRPr="00380F24">
                                    <w:rPr>
                                      <w:sz w:val="20"/>
                                    </w:rPr>
                                    <w:t>C</w:t>
                                  </w:r>
                                  <w:r w:rsidR="00F0118C">
                                    <w:rPr>
                                      <w:sz w:val="20"/>
                                    </w:rPr>
                                    <w:t xml:space="preserve">, </w:t>
                                  </w:r>
                                  <w:r w:rsidR="00B6505A">
                                    <w:rPr>
                                      <w:sz w:val="20"/>
                                    </w:rPr>
                                    <w:t>C++</w:t>
                                  </w:r>
                                  <w:r w:rsidR="00044485" w:rsidRPr="00380F24">
                                    <w:rPr>
                                      <w:sz w:val="20"/>
                                    </w:rPr>
                                    <w:t xml:space="preserve">, </w:t>
                                  </w:r>
                                  <w:r w:rsidR="0045099C">
                                    <w:rPr>
                                      <w:sz w:val="20"/>
                                    </w:rPr>
                                    <w:t xml:space="preserve">C#, </w:t>
                                  </w:r>
                                  <w:r w:rsidR="00044485" w:rsidRPr="00380F24">
                                    <w:rPr>
                                      <w:sz w:val="20"/>
                                    </w:rPr>
                                    <w:t>Python</w:t>
                                  </w:r>
                                  <w:r w:rsidR="00BC34E7">
                                    <w:rPr>
                                      <w:sz w:val="20"/>
                                    </w:rPr>
                                    <w:t>, JavaScript,</w:t>
                                  </w:r>
                                  <w:r w:rsidR="00044485" w:rsidRPr="00380F24">
                                    <w:rPr>
                                      <w:sz w:val="20"/>
                                    </w:rPr>
                                    <w:t xml:space="preserve"> MATLAB</w:t>
                                  </w:r>
                                </w:p>
                                <w:p w14:paraId="10D65B3F" w14:textId="49C33564" w:rsidR="00C77787" w:rsidRPr="00380F24" w:rsidRDefault="00C77787" w:rsidP="00380F24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(MARKUP) HTML/CSS, XML</w:t>
                                  </w:r>
                                </w:p>
                                <w:p w14:paraId="00BEC604" w14:textId="4EABAA21" w:rsidR="00044485" w:rsidRPr="00380F24" w:rsidRDefault="00044485" w:rsidP="00380F24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sz w:val="20"/>
                                    </w:rPr>
                                  </w:pPr>
                                  <w:r w:rsidRPr="00380F24">
                                    <w:rPr>
                                      <w:sz w:val="20"/>
                                    </w:rPr>
                                    <w:t>(HARDWARE) Verilog</w:t>
                                  </w:r>
                                  <w:r w:rsidR="00173091">
                                    <w:rPr>
                                      <w:sz w:val="20"/>
                                    </w:rPr>
                                    <w:t>, SystemVerilog</w:t>
                                  </w:r>
                                </w:p>
                                <w:p w14:paraId="31BF46EB" w14:textId="77777777" w:rsidR="00044485" w:rsidRPr="00380F24" w:rsidRDefault="00044485" w:rsidP="00380F24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sz w:val="20"/>
                                    </w:rPr>
                                  </w:pPr>
                                  <w:r w:rsidRPr="00380F24">
                                    <w:rPr>
                                      <w:sz w:val="20"/>
                                    </w:rPr>
                                    <w:t>(ASSEMBLY) ARM, 8051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ECFA2" id="Text Box 2" o:spid="_x0000_s1027" type="#_x0000_t202" style="position:absolute;margin-left:-17.25pt;margin-top:13.45pt;width:148.4pt;height:11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" filled="f" stroked="f">
                      <v:textbox>
                        <w:txbxContent>
                          <w:p w14:paraId="35E72D39" w14:textId="57143411" w:rsidR="00044485" w:rsidRDefault="00A34492" w:rsidP="00380F24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TCL, </w:t>
                            </w:r>
                            <w:r w:rsidR="00044485" w:rsidRPr="00380F24">
                              <w:rPr>
                                <w:sz w:val="20"/>
                              </w:rPr>
                              <w:t>C</w:t>
                            </w:r>
                            <w:r w:rsidR="00F0118C">
                              <w:rPr>
                                <w:sz w:val="20"/>
                              </w:rPr>
                              <w:t xml:space="preserve">, </w:t>
                            </w:r>
                            <w:r w:rsidR="00B6505A">
                              <w:rPr>
                                <w:sz w:val="20"/>
                              </w:rPr>
                              <w:t>C++</w:t>
                            </w:r>
                            <w:r w:rsidR="00044485" w:rsidRPr="00380F24">
                              <w:rPr>
                                <w:sz w:val="20"/>
                              </w:rPr>
                              <w:t xml:space="preserve">, </w:t>
                            </w:r>
                            <w:r w:rsidR="0045099C">
                              <w:rPr>
                                <w:sz w:val="20"/>
                              </w:rPr>
                              <w:t xml:space="preserve">C#, </w:t>
                            </w:r>
                            <w:r w:rsidR="00044485" w:rsidRPr="00380F24">
                              <w:rPr>
                                <w:sz w:val="20"/>
                              </w:rPr>
                              <w:t>Python</w:t>
                            </w:r>
                            <w:r w:rsidR="00BC34E7">
                              <w:rPr>
                                <w:sz w:val="20"/>
                              </w:rPr>
                              <w:t>, JavaScript,</w:t>
                            </w:r>
                            <w:r w:rsidR="00044485" w:rsidRPr="00380F24">
                              <w:rPr>
                                <w:sz w:val="20"/>
                              </w:rPr>
                              <w:t xml:space="preserve"> MATLAB</w:t>
                            </w:r>
                          </w:p>
                          <w:p w14:paraId="10D65B3F" w14:textId="49C33564" w:rsidR="00C77787" w:rsidRPr="00380F24" w:rsidRDefault="00C77787" w:rsidP="00380F24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(MARKUP) HTML/CSS, XML</w:t>
                            </w:r>
                          </w:p>
                          <w:p w14:paraId="00BEC604" w14:textId="4EABAA21" w:rsidR="00044485" w:rsidRPr="00380F24" w:rsidRDefault="00044485" w:rsidP="00380F24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 w:rsidRPr="00380F24">
                              <w:rPr>
                                <w:sz w:val="20"/>
                              </w:rPr>
                              <w:t>(HARDWARE) Verilog</w:t>
                            </w:r>
                            <w:r w:rsidR="00173091">
                              <w:rPr>
                                <w:sz w:val="20"/>
                              </w:rPr>
                              <w:t>, SystemVerilog</w:t>
                            </w:r>
                          </w:p>
                          <w:p w14:paraId="31BF46EB" w14:textId="77777777" w:rsidR="00044485" w:rsidRPr="00380F24" w:rsidRDefault="00044485" w:rsidP="00380F24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 w:rsidRPr="00380F24">
                              <w:rPr>
                                <w:sz w:val="20"/>
                              </w:rPr>
                              <w:t>(ASSEMBLY) ARM, 8051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0B0">
              <w:rPr>
                <w:sz w:val="20"/>
                <w:szCs w:val="22"/>
              </w:rPr>
              <w:t>PROGRAMMING</w:t>
            </w:r>
          </w:p>
          <w:p w14:paraId="751A475E" w14:textId="77777777" w:rsidR="00E16409" w:rsidRPr="00380F24" w:rsidRDefault="00E16409" w:rsidP="00380F24">
            <w:pPr>
              <w:rPr>
                <w:sz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14:paraId="0C30CEB2" w14:textId="77777777" w:rsidR="00E16409" w:rsidRPr="009020B0" w:rsidRDefault="00E16409" w:rsidP="00E16409">
            <w:pPr>
              <w:pStyle w:val="Heading2"/>
              <w:outlineLvl w:val="1"/>
              <w:rPr>
                <w:sz w:val="20"/>
                <w:szCs w:val="22"/>
              </w:rPr>
            </w:pPr>
            <w:r w:rsidRPr="009020B0">
              <w:rPr>
                <w:noProof/>
                <w:sz w:val="16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D0BBF2D" wp14:editId="7DAB2F55">
                      <wp:simplePos x="0" y="0"/>
                      <wp:positionH relativeFrom="column">
                        <wp:posOffset>-270510</wp:posOffset>
                      </wp:positionH>
                      <wp:positionV relativeFrom="paragraph">
                        <wp:posOffset>190500</wp:posOffset>
                      </wp:positionV>
                      <wp:extent cx="1741336" cy="15049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1336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E8A6A9" w14:textId="08FA3B14" w:rsidR="00CE50E8" w:rsidRDefault="00CE50E8" w:rsidP="00CE50E8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SolidWorks, Ansys</w:t>
                                  </w:r>
                                  <w:r w:rsidR="00A34492">
                                    <w:rPr>
                                      <w:sz w:val="20"/>
                                    </w:rPr>
                                    <w:t>, PowerArtist, Verdi</w:t>
                                  </w:r>
                                </w:p>
                                <w:p w14:paraId="2F4E5805" w14:textId="2BFB041B" w:rsidR="00CE50E8" w:rsidRDefault="00CE50E8" w:rsidP="00CE50E8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MS Office,</w:t>
                                  </w:r>
                                  <w:r w:rsidR="00A34492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Visual Studio, GrabCAD, Git, Unity, GameMaker, Godot</w:t>
                                  </w:r>
                                </w:p>
                                <w:p w14:paraId="6B937B40" w14:textId="77777777" w:rsidR="00CE50E8" w:rsidRDefault="00CE50E8" w:rsidP="00CE50E8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Quartus, ModelSIM</w:t>
                                  </w:r>
                                </w:p>
                                <w:p w14:paraId="13EC3260" w14:textId="77777777" w:rsidR="00CE50E8" w:rsidRPr="00380F24" w:rsidRDefault="00CE50E8" w:rsidP="00CE50E8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MySQl, Amazon WebServices</w:t>
                                  </w:r>
                                </w:p>
                                <w:p w14:paraId="16A84643" w14:textId="3E998DFB" w:rsidR="00044485" w:rsidRPr="00380F24" w:rsidRDefault="00044485" w:rsidP="00380F24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BBF2D" id="_x0000_s1028" type="#_x0000_t202" style="position:absolute;margin-left:-21.3pt;margin-top:15pt;width:137.1pt;height:11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" filled="f" stroked="f">
                      <v:textbox>
                        <w:txbxContent>
                          <w:p w14:paraId="23E8A6A9" w14:textId="08FA3B14" w:rsidR="00CE50E8" w:rsidRDefault="00CE50E8" w:rsidP="00CE50E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SolidWorks, Ansys</w:t>
                            </w:r>
                            <w:r w:rsidR="00A34492">
                              <w:rPr>
                                <w:sz w:val="20"/>
                              </w:rPr>
                              <w:t>, PowerArtist, Verdi</w:t>
                            </w:r>
                          </w:p>
                          <w:p w14:paraId="2F4E5805" w14:textId="2BFB041B" w:rsidR="00CE50E8" w:rsidRDefault="00CE50E8" w:rsidP="00CE50E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MS Office,</w:t>
                            </w:r>
                            <w:r w:rsidR="00A34492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Visual Studio, GrabCAD, Git, Unity, GameMaker, Godot</w:t>
                            </w:r>
                          </w:p>
                          <w:p w14:paraId="6B937B40" w14:textId="77777777" w:rsidR="00CE50E8" w:rsidRDefault="00CE50E8" w:rsidP="00CE50E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Quartus, ModelSIM</w:t>
                            </w:r>
                          </w:p>
                          <w:p w14:paraId="13EC3260" w14:textId="77777777" w:rsidR="00CE50E8" w:rsidRPr="00380F24" w:rsidRDefault="00CE50E8" w:rsidP="00CE50E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MySQl, Amazon WebServices</w:t>
                            </w:r>
                          </w:p>
                          <w:p w14:paraId="16A84643" w14:textId="3E998DFB" w:rsidR="00044485" w:rsidRPr="00380F24" w:rsidRDefault="00044485" w:rsidP="00380F24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0B0">
              <w:rPr>
                <w:sz w:val="20"/>
                <w:szCs w:val="22"/>
              </w:rPr>
              <w:t>SOFTWARe</w:t>
            </w:r>
          </w:p>
          <w:p w14:paraId="47764BB8" w14:textId="77777777" w:rsidR="00E16409" w:rsidRPr="00380F24" w:rsidRDefault="00E16409" w:rsidP="00380F24">
            <w:pPr>
              <w:rPr>
                <w:sz w:val="20"/>
              </w:rPr>
            </w:pPr>
            <w:r w:rsidRPr="00380F24">
              <w:rPr>
                <w:sz w:val="20"/>
              </w:rPr>
              <w:t xml:space="preserve"> 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2043AF82" w14:textId="77777777" w:rsidR="00E16409" w:rsidRPr="009020B0" w:rsidRDefault="00E16409" w:rsidP="00E16409">
            <w:pPr>
              <w:pStyle w:val="Heading2"/>
              <w:outlineLvl w:val="1"/>
              <w:rPr>
                <w:sz w:val="20"/>
                <w:szCs w:val="22"/>
              </w:rPr>
            </w:pPr>
            <w:r w:rsidRPr="009020B0">
              <w:rPr>
                <w:sz w:val="20"/>
                <w:szCs w:val="22"/>
              </w:rPr>
              <w:t>Hardware</w:t>
            </w:r>
          </w:p>
          <w:p w14:paraId="5FB0C3A6" w14:textId="77777777" w:rsidR="00E16409" w:rsidRPr="00380F24" w:rsidRDefault="00E16409" w:rsidP="00E16409"/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14:paraId="1B4EA4B4" w14:textId="77777777" w:rsidR="00E16409" w:rsidRPr="009020B0" w:rsidRDefault="00E16409" w:rsidP="007645BE">
            <w:pPr>
              <w:pStyle w:val="Heading2"/>
              <w:outlineLvl w:val="1"/>
              <w:rPr>
                <w:sz w:val="20"/>
                <w:szCs w:val="22"/>
              </w:rPr>
            </w:pPr>
            <w:r w:rsidRPr="009020B0">
              <w:rPr>
                <w:noProof/>
                <w:sz w:val="16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37A2393" wp14:editId="7FB35E51">
                      <wp:simplePos x="0" y="0"/>
                      <wp:positionH relativeFrom="column">
                        <wp:posOffset>-345522</wp:posOffset>
                      </wp:positionH>
                      <wp:positionV relativeFrom="paragraph">
                        <wp:posOffset>159744</wp:posOffset>
                      </wp:positionV>
                      <wp:extent cx="1741336" cy="1367625"/>
                      <wp:effectExtent l="0" t="0" r="0" b="444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1336" cy="1367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7070D9" w14:textId="77777777" w:rsidR="00044485" w:rsidRDefault="00044485" w:rsidP="00E16409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English (fluent)</w:t>
                                  </w:r>
                                </w:p>
                                <w:p w14:paraId="5BA5E2E9" w14:textId="77777777" w:rsidR="00044485" w:rsidRDefault="00044485" w:rsidP="00E16409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Bangla (fluent)</w:t>
                                  </w:r>
                                </w:p>
                                <w:p w14:paraId="05FEF9B0" w14:textId="26DD69CB" w:rsidR="00044485" w:rsidRDefault="00044485" w:rsidP="00E16409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Spanish (Intermediate)</w:t>
                                  </w:r>
                                </w:p>
                                <w:p w14:paraId="17304ABE" w14:textId="5273FA31" w:rsidR="003D0FC3" w:rsidRDefault="003D0FC3" w:rsidP="00E16409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Hindi (Intermediate)</w:t>
                                  </w:r>
                                </w:p>
                                <w:p w14:paraId="21BD7DC7" w14:textId="1BB919B2" w:rsidR="00044485" w:rsidRPr="00380F24" w:rsidRDefault="00044485" w:rsidP="00930EE0">
                                  <w:pPr>
                                    <w:pStyle w:val="ListParagraph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A2393" id="Text Box 5" o:spid="_x0000_s1029" type="#_x0000_t202" style="position:absolute;margin-left:-27.2pt;margin-top:12.6pt;width:137.1pt;height:107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" filled="f" stroked="f">
                      <v:textbox>
                        <w:txbxContent>
                          <w:p w14:paraId="137070D9" w14:textId="77777777" w:rsidR="00044485" w:rsidRDefault="00044485" w:rsidP="00E1640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English (fluent)</w:t>
                            </w:r>
                          </w:p>
                          <w:p w14:paraId="5BA5E2E9" w14:textId="77777777" w:rsidR="00044485" w:rsidRDefault="00044485" w:rsidP="00E1640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Bangla (fluent)</w:t>
                            </w:r>
                          </w:p>
                          <w:p w14:paraId="05FEF9B0" w14:textId="26DD69CB" w:rsidR="00044485" w:rsidRDefault="00044485" w:rsidP="00E1640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Spanish (Intermediate)</w:t>
                            </w:r>
                          </w:p>
                          <w:p w14:paraId="17304ABE" w14:textId="5273FA31" w:rsidR="003D0FC3" w:rsidRDefault="003D0FC3" w:rsidP="00E1640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Hindi (Intermediate)</w:t>
                            </w:r>
                          </w:p>
                          <w:p w14:paraId="21BD7DC7" w14:textId="1BB919B2" w:rsidR="00044485" w:rsidRPr="00380F24" w:rsidRDefault="00044485" w:rsidP="00930EE0">
                            <w:pPr>
                              <w:pStyle w:val="ListParagraph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20B0">
              <w:rPr>
                <w:sz w:val="20"/>
                <w:szCs w:val="22"/>
              </w:rPr>
              <w:t>LANGUAGES</w:t>
            </w:r>
          </w:p>
          <w:p w14:paraId="3311485C" w14:textId="77777777" w:rsidR="00E16409" w:rsidRDefault="00E16409" w:rsidP="00E16409"/>
          <w:p w14:paraId="3911C963" w14:textId="77777777" w:rsidR="00E16409" w:rsidRDefault="00E16409" w:rsidP="00E16409"/>
          <w:p w14:paraId="7A67BE3E" w14:textId="77777777" w:rsidR="00E16409" w:rsidRDefault="00E16409" w:rsidP="00E16409"/>
          <w:p w14:paraId="78FA4436" w14:textId="77777777" w:rsidR="00E16409" w:rsidRDefault="00E16409" w:rsidP="00E16409"/>
          <w:p w14:paraId="3417B6D7" w14:textId="77777777" w:rsidR="00E16409" w:rsidRPr="00E16409" w:rsidRDefault="00E16409" w:rsidP="00E16409"/>
        </w:tc>
      </w:tr>
    </w:tbl>
    <w:p w14:paraId="776B9984" w14:textId="77777777" w:rsidR="00855394" w:rsidRDefault="00855394" w:rsidP="001B47D9">
      <w:pPr>
        <w:pStyle w:val="Heading1"/>
        <w:spacing w:line="276" w:lineRule="auto"/>
        <w:rPr>
          <w:sz w:val="24"/>
          <w:szCs w:val="28"/>
        </w:rPr>
      </w:pPr>
    </w:p>
    <w:p w14:paraId="0245D7CA" w14:textId="77777777" w:rsidR="00A34492" w:rsidRDefault="00A34492" w:rsidP="001B47D9">
      <w:pPr>
        <w:pStyle w:val="Heading1"/>
        <w:spacing w:line="276" w:lineRule="auto"/>
        <w:rPr>
          <w:sz w:val="24"/>
          <w:szCs w:val="28"/>
        </w:rPr>
      </w:pPr>
    </w:p>
    <w:p w14:paraId="5CAAAD3D" w14:textId="06D05B29" w:rsidR="001B47D9" w:rsidRPr="009020B0" w:rsidRDefault="001B47D9" w:rsidP="001B47D9">
      <w:pPr>
        <w:pStyle w:val="Heading1"/>
        <w:spacing w:line="276" w:lineRule="auto"/>
        <w:rPr>
          <w:sz w:val="24"/>
          <w:szCs w:val="28"/>
        </w:rPr>
      </w:pPr>
      <w:r w:rsidRPr="009020B0">
        <w:rPr>
          <w:sz w:val="24"/>
          <w:szCs w:val="28"/>
        </w:rPr>
        <w:t>Education</w:t>
      </w:r>
    </w:p>
    <w:p w14:paraId="1AC4F7D2" w14:textId="51A2DBAE" w:rsidR="001B47D9" w:rsidRPr="009020B0" w:rsidRDefault="001B47D9" w:rsidP="001B47D9">
      <w:pPr>
        <w:pStyle w:val="Heading1"/>
        <w:spacing w:line="276" w:lineRule="auto"/>
        <w:rPr>
          <w:b w:val="0"/>
          <w:color w:val="auto"/>
          <w:sz w:val="20"/>
          <w:szCs w:val="24"/>
        </w:rPr>
      </w:pPr>
      <w:r w:rsidRPr="009020B0">
        <w:rPr>
          <w:color w:val="auto"/>
          <w:sz w:val="20"/>
          <w:szCs w:val="24"/>
        </w:rPr>
        <w:t>UNIVERSITY OF BRITISH COLUMBIA</w:t>
      </w:r>
      <w:r w:rsidRPr="009020B0">
        <w:rPr>
          <w:color w:val="auto"/>
          <w:sz w:val="20"/>
          <w:szCs w:val="24"/>
        </w:rPr>
        <w:tab/>
      </w:r>
      <w:r w:rsidRPr="009020B0">
        <w:rPr>
          <w:color w:val="auto"/>
          <w:sz w:val="20"/>
          <w:szCs w:val="24"/>
        </w:rPr>
        <w:tab/>
      </w:r>
      <w:r w:rsidR="00700C6E" w:rsidRPr="009020B0">
        <w:rPr>
          <w:color w:val="auto"/>
          <w:sz w:val="20"/>
          <w:szCs w:val="24"/>
        </w:rPr>
        <w:tab/>
      </w:r>
      <w:r w:rsidR="00700C6E" w:rsidRPr="009020B0">
        <w:rPr>
          <w:color w:val="auto"/>
          <w:sz w:val="20"/>
          <w:szCs w:val="24"/>
        </w:rPr>
        <w:tab/>
      </w:r>
      <w:r w:rsidR="00700C6E" w:rsidRPr="009020B0">
        <w:rPr>
          <w:color w:val="auto"/>
          <w:sz w:val="20"/>
          <w:szCs w:val="24"/>
        </w:rPr>
        <w:tab/>
      </w:r>
      <w:r w:rsidR="009020B0">
        <w:rPr>
          <w:color w:val="auto"/>
          <w:sz w:val="20"/>
          <w:szCs w:val="24"/>
        </w:rPr>
        <w:t xml:space="preserve">                                  </w:t>
      </w:r>
      <w:r w:rsidRPr="009020B0">
        <w:rPr>
          <w:b w:val="0"/>
          <w:color w:val="auto"/>
          <w:sz w:val="20"/>
          <w:szCs w:val="24"/>
        </w:rPr>
        <w:t>Anticipated April 2023</w:t>
      </w:r>
    </w:p>
    <w:p w14:paraId="1163F408" w14:textId="77777777" w:rsidR="001B47D9" w:rsidRPr="003902D6" w:rsidRDefault="001B47D9" w:rsidP="001B47D9">
      <w:pPr>
        <w:pStyle w:val="Heading1"/>
        <w:spacing w:line="276" w:lineRule="auto"/>
        <w:rPr>
          <w:b w:val="0"/>
          <w:i/>
          <w:color w:val="auto"/>
          <w:sz w:val="20"/>
        </w:rPr>
      </w:pPr>
      <w:r w:rsidRPr="003902D6">
        <w:rPr>
          <w:b w:val="0"/>
          <w:i/>
          <w:color w:val="auto"/>
          <w:sz w:val="20"/>
        </w:rPr>
        <w:t xml:space="preserve">Bachelor’s Degree of Applied Science, </w:t>
      </w:r>
    </w:p>
    <w:p w14:paraId="429587FC" w14:textId="665E9E3F" w:rsidR="003902D6" w:rsidRDefault="002B2386" w:rsidP="00A452DA">
      <w:pPr>
        <w:pStyle w:val="Heading1"/>
        <w:spacing w:line="276" w:lineRule="auto"/>
        <w:rPr>
          <w:b w:val="0"/>
          <w:i/>
          <w:color w:val="auto"/>
          <w:sz w:val="20"/>
        </w:rPr>
      </w:pPr>
      <w:r>
        <w:rPr>
          <w:b w:val="0"/>
          <w:i/>
          <w:color w:val="auto"/>
          <w:sz w:val="20"/>
        </w:rPr>
        <w:t xml:space="preserve">Major in </w:t>
      </w:r>
      <w:r w:rsidR="001B47D9" w:rsidRPr="003902D6">
        <w:rPr>
          <w:b w:val="0"/>
          <w:i/>
          <w:color w:val="auto"/>
          <w:sz w:val="20"/>
        </w:rPr>
        <w:t>Electrical Engineering</w:t>
      </w:r>
    </w:p>
    <w:p w14:paraId="26BF5987" w14:textId="4653CD22" w:rsidR="002B2386" w:rsidRDefault="002B2386" w:rsidP="00A452DA">
      <w:pPr>
        <w:pStyle w:val="Heading1"/>
        <w:spacing w:line="276" w:lineRule="auto"/>
        <w:rPr>
          <w:b w:val="0"/>
          <w:i/>
          <w:color w:val="auto"/>
          <w:sz w:val="20"/>
        </w:rPr>
      </w:pPr>
      <w:r>
        <w:rPr>
          <w:b w:val="0"/>
          <w:i/>
          <w:color w:val="auto"/>
          <w:sz w:val="20"/>
        </w:rPr>
        <w:t>Minor in Physics</w:t>
      </w:r>
    </w:p>
    <w:p w14:paraId="79C3FB76" w14:textId="6E92EA0E" w:rsidR="004D16EB" w:rsidRDefault="004D16EB" w:rsidP="00A452DA">
      <w:pPr>
        <w:pStyle w:val="Heading1"/>
        <w:spacing w:line="276" w:lineRule="auto"/>
        <w:rPr>
          <w:b w:val="0"/>
          <w:i/>
          <w:color w:val="auto"/>
          <w:sz w:val="20"/>
        </w:rPr>
      </w:pPr>
    </w:p>
    <w:p w14:paraId="0A8B4176" w14:textId="3B79C26E" w:rsidR="004D16EB" w:rsidRPr="009020B0" w:rsidRDefault="004D16EB" w:rsidP="004D16EB">
      <w:pPr>
        <w:pStyle w:val="Heading1"/>
        <w:spacing w:line="276" w:lineRule="auto"/>
        <w:rPr>
          <w:b w:val="0"/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SIR WINSTON CHURCHILL HIGH SCHOOL</w:t>
      </w:r>
      <w:r w:rsidRPr="009020B0">
        <w:rPr>
          <w:color w:val="auto"/>
          <w:sz w:val="20"/>
          <w:szCs w:val="24"/>
        </w:rPr>
        <w:tab/>
      </w:r>
      <w:r w:rsidRPr="009020B0">
        <w:rPr>
          <w:color w:val="auto"/>
          <w:sz w:val="20"/>
          <w:szCs w:val="24"/>
        </w:rPr>
        <w:tab/>
      </w:r>
      <w:r w:rsidRPr="009020B0">
        <w:rPr>
          <w:color w:val="auto"/>
          <w:sz w:val="20"/>
          <w:szCs w:val="24"/>
        </w:rPr>
        <w:tab/>
      </w:r>
      <w:r w:rsidRPr="009020B0">
        <w:rPr>
          <w:color w:val="auto"/>
          <w:sz w:val="20"/>
          <w:szCs w:val="24"/>
        </w:rPr>
        <w:tab/>
      </w:r>
      <w:r w:rsidRPr="009020B0">
        <w:rPr>
          <w:color w:val="auto"/>
          <w:sz w:val="20"/>
          <w:szCs w:val="24"/>
        </w:rPr>
        <w:tab/>
      </w:r>
      <w:r>
        <w:rPr>
          <w:color w:val="auto"/>
          <w:sz w:val="20"/>
          <w:szCs w:val="24"/>
        </w:rPr>
        <w:t xml:space="preserve">               </w:t>
      </w:r>
      <w:r>
        <w:rPr>
          <w:b w:val="0"/>
          <w:color w:val="auto"/>
          <w:sz w:val="20"/>
          <w:szCs w:val="24"/>
        </w:rPr>
        <w:t xml:space="preserve">SEPT 2015 – SEPT </w:t>
      </w:r>
      <w:r w:rsidRPr="009020B0">
        <w:rPr>
          <w:b w:val="0"/>
          <w:color w:val="auto"/>
          <w:sz w:val="20"/>
          <w:szCs w:val="24"/>
        </w:rPr>
        <w:t>20</w:t>
      </w:r>
      <w:r>
        <w:rPr>
          <w:b w:val="0"/>
          <w:color w:val="auto"/>
          <w:sz w:val="20"/>
          <w:szCs w:val="24"/>
        </w:rPr>
        <w:t>18</w:t>
      </w:r>
    </w:p>
    <w:p w14:paraId="1B5B0C29" w14:textId="1849CB0A" w:rsidR="004D16EB" w:rsidRPr="003902D6" w:rsidRDefault="004D16EB" w:rsidP="004D16EB">
      <w:pPr>
        <w:pStyle w:val="Heading1"/>
        <w:spacing w:line="276" w:lineRule="auto"/>
        <w:rPr>
          <w:b w:val="0"/>
          <w:i/>
          <w:color w:val="auto"/>
          <w:sz w:val="20"/>
        </w:rPr>
      </w:pPr>
      <w:r>
        <w:rPr>
          <w:b w:val="0"/>
          <w:i/>
          <w:color w:val="auto"/>
          <w:sz w:val="20"/>
        </w:rPr>
        <w:t>High School Diploma</w:t>
      </w:r>
      <w:r w:rsidRPr="003902D6">
        <w:rPr>
          <w:b w:val="0"/>
          <w:i/>
          <w:color w:val="auto"/>
          <w:sz w:val="20"/>
        </w:rPr>
        <w:t xml:space="preserve">, </w:t>
      </w:r>
    </w:p>
    <w:p w14:paraId="0EEE2E87" w14:textId="03420E0C" w:rsidR="004D16EB" w:rsidRDefault="004D16EB" w:rsidP="004D16EB">
      <w:pPr>
        <w:pStyle w:val="Heading1"/>
        <w:spacing w:line="276" w:lineRule="auto"/>
        <w:rPr>
          <w:b w:val="0"/>
          <w:i/>
          <w:color w:val="auto"/>
          <w:sz w:val="20"/>
        </w:rPr>
      </w:pPr>
      <w:r>
        <w:rPr>
          <w:b w:val="0"/>
          <w:i/>
          <w:color w:val="auto"/>
          <w:sz w:val="20"/>
        </w:rPr>
        <w:t>International Baccalaureate Program</w:t>
      </w:r>
    </w:p>
    <w:p w14:paraId="44F8A2E7" w14:textId="77777777" w:rsidR="00B52BFA" w:rsidRDefault="00B52BFA" w:rsidP="00A452DA">
      <w:pPr>
        <w:pStyle w:val="Heading1"/>
        <w:spacing w:line="276" w:lineRule="auto"/>
        <w:rPr>
          <w:b w:val="0"/>
          <w:i/>
          <w:color w:val="auto"/>
          <w:sz w:val="20"/>
        </w:rPr>
      </w:pPr>
    </w:p>
    <w:p w14:paraId="32182B2C" w14:textId="23BEC0EC" w:rsidR="00B52BFA" w:rsidRDefault="00B52BFA" w:rsidP="00B52BFA">
      <w:pPr>
        <w:pStyle w:val="Heading1"/>
        <w:rPr>
          <w:sz w:val="22"/>
          <w:szCs w:val="24"/>
        </w:rPr>
      </w:pPr>
      <w:r w:rsidRPr="009020B0">
        <w:rPr>
          <w:sz w:val="22"/>
          <w:szCs w:val="24"/>
        </w:rPr>
        <w:t>Work Experience</w:t>
      </w:r>
    </w:p>
    <w:p w14:paraId="45E2F044" w14:textId="0CDA14BA" w:rsidR="004E7B8D" w:rsidRPr="00D06BE5" w:rsidRDefault="004E7B8D" w:rsidP="004E7B8D">
      <w:pPr>
        <w:pStyle w:val="Heading2"/>
        <w:rPr>
          <w:b w:val="0"/>
          <w:bCs/>
          <w:i/>
          <w:sz w:val="20"/>
          <w:szCs w:val="22"/>
        </w:rPr>
      </w:pPr>
      <w:r>
        <w:rPr>
          <w:sz w:val="20"/>
          <w:szCs w:val="22"/>
        </w:rPr>
        <w:t>ANSYS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>
        <w:rPr>
          <w:sz w:val="20"/>
          <w:szCs w:val="22"/>
        </w:rPr>
        <w:t xml:space="preserve">                                                      </w:t>
      </w:r>
      <w:r w:rsidR="00267291">
        <w:rPr>
          <w:sz w:val="20"/>
          <w:szCs w:val="22"/>
        </w:rPr>
        <w:tab/>
      </w:r>
      <w:r w:rsidR="00267291">
        <w:rPr>
          <w:sz w:val="20"/>
          <w:szCs w:val="22"/>
        </w:rPr>
        <w:tab/>
        <w:t xml:space="preserve">  </w:t>
      </w:r>
      <w:r w:rsidR="00FA01FC">
        <w:rPr>
          <w:b w:val="0"/>
          <w:bCs/>
          <w:sz w:val="20"/>
          <w:szCs w:val="22"/>
        </w:rPr>
        <w:t>SEPT</w:t>
      </w:r>
      <w:r>
        <w:rPr>
          <w:b w:val="0"/>
          <w:bCs/>
          <w:sz w:val="20"/>
          <w:szCs w:val="22"/>
        </w:rPr>
        <w:t xml:space="preserve"> 2021 - PRESENT</w:t>
      </w:r>
    </w:p>
    <w:p w14:paraId="644A0F47" w14:textId="77777777" w:rsidR="004E7B8D" w:rsidRPr="004E7B8D" w:rsidRDefault="004E7B8D" w:rsidP="004E7B8D">
      <w:pPr>
        <w:rPr>
          <w:sz w:val="20"/>
        </w:rPr>
      </w:pPr>
      <w:r w:rsidRPr="004E7B8D">
        <w:rPr>
          <w:i/>
          <w:sz w:val="20"/>
        </w:rPr>
        <w:t>Electronics Research and Development - 3D GUI at Ansys</w:t>
      </w:r>
    </w:p>
    <w:p w14:paraId="79E623DB" w14:textId="30407C1A" w:rsidR="00387E40" w:rsidRPr="00387E40" w:rsidRDefault="00387E40" w:rsidP="00387E40">
      <w:pPr>
        <w:pStyle w:val="ListParagraph"/>
        <w:numPr>
          <w:ilvl w:val="0"/>
          <w:numId w:val="24"/>
        </w:numPr>
      </w:pPr>
      <w:r>
        <w:rPr>
          <w:sz w:val="20"/>
          <w:szCs w:val="20"/>
        </w:rPr>
        <w:t>Ran corner test cases for Ansys EDT software</w:t>
      </w:r>
    </w:p>
    <w:p w14:paraId="34E5BE8C" w14:textId="36AEB858" w:rsidR="00387E40" w:rsidRPr="00B60A63" w:rsidRDefault="00B60A63" w:rsidP="00387E40">
      <w:pPr>
        <w:pStyle w:val="ListParagraph"/>
        <w:numPr>
          <w:ilvl w:val="0"/>
          <w:numId w:val="24"/>
        </w:numPr>
      </w:pPr>
      <w:r>
        <w:rPr>
          <w:sz w:val="20"/>
          <w:szCs w:val="20"/>
        </w:rPr>
        <w:t>Performed expected vs actual test comparisons</w:t>
      </w:r>
    </w:p>
    <w:p w14:paraId="67E2EAB9" w14:textId="2156CC3B" w:rsidR="00B60A63" w:rsidRPr="00E92CBE" w:rsidRDefault="00B60A63" w:rsidP="00387E40">
      <w:pPr>
        <w:pStyle w:val="ListParagraph"/>
        <w:numPr>
          <w:ilvl w:val="0"/>
          <w:numId w:val="24"/>
        </w:numPr>
      </w:pPr>
      <w:r>
        <w:rPr>
          <w:sz w:val="20"/>
          <w:szCs w:val="20"/>
        </w:rPr>
        <w:t>Created 3D and 2D models on CAD</w:t>
      </w:r>
      <w:r w:rsidR="00E92CBE">
        <w:rPr>
          <w:sz w:val="20"/>
          <w:szCs w:val="20"/>
        </w:rPr>
        <w:t xml:space="preserve"> and defined excitations for model</w:t>
      </w:r>
    </w:p>
    <w:p w14:paraId="51D638F4" w14:textId="2D248344" w:rsidR="009750AB" w:rsidRPr="00B60A63" w:rsidRDefault="00E92CBE" w:rsidP="009750AB">
      <w:pPr>
        <w:pStyle w:val="ListParagraph"/>
        <w:numPr>
          <w:ilvl w:val="0"/>
          <w:numId w:val="24"/>
        </w:numPr>
      </w:pPr>
      <w:r>
        <w:rPr>
          <w:sz w:val="20"/>
          <w:szCs w:val="20"/>
        </w:rPr>
        <w:t xml:space="preserve">Ran eddy current analysis </w:t>
      </w:r>
      <w:r w:rsidR="009750AB">
        <w:rPr>
          <w:sz w:val="20"/>
          <w:szCs w:val="20"/>
        </w:rPr>
        <w:t>on 2D and 3D models using defined excitations and calculated resultant torque</w:t>
      </w:r>
    </w:p>
    <w:p w14:paraId="25952866" w14:textId="023C1720" w:rsidR="00B60A63" w:rsidRDefault="00B60A63" w:rsidP="009750AB">
      <w:pPr>
        <w:pStyle w:val="ListParagraph"/>
        <w:numPr>
          <w:ilvl w:val="0"/>
          <w:numId w:val="24"/>
        </w:numPr>
      </w:pPr>
      <w:r>
        <w:rPr>
          <w:sz w:val="20"/>
          <w:szCs w:val="20"/>
        </w:rPr>
        <w:t xml:space="preserve">Implemented compatibility with latest MATLAB/Simulink version and desktop software using </w:t>
      </w:r>
      <w:r w:rsidR="00DB482E">
        <w:rPr>
          <w:sz w:val="20"/>
          <w:szCs w:val="20"/>
        </w:rPr>
        <w:t>C</w:t>
      </w:r>
      <w:r>
        <w:rPr>
          <w:sz w:val="20"/>
          <w:szCs w:val="20"/>
        </w:rPr>
        <w:t>++</w:t>
      </w:r>
    </w:p>
    <w:p w14:paraId="030CCAA0" w14:textId="54F5DBD0" w:rsidR="00387E40" w:rsidRDefault="00387E40" w:rsidP="00D820B4">
      <w:pPr>
        <w:pStyle w:val="Heading2"/>
        <w:rPr>
          <w:sz w:val="20"/>
          <w:szCs w:val="22"/>
        </w:rPr>
      </w:pPr>
    </w:p>
    <w:p w14:paraId="613524ED" w14:textId="0CFA8D56" w:rsidR="00D820B4" w:rsidRPr="00D06BE5" w:rsidRDefault="00D820B4" w:rsidP="00D820B4">
      <w:pPr>
        <w:pStyle w:val="Heading2"/>
        <w:rPr>
          <w:b w:val="0"/>
          <w:bCs/>
          <w:i/>
          <w:sz w:val="20"/>
          <w:szCs w:val="22"/>
        </w:rPr>
      </w:pPr>
      <w:r>
        <w:rPr>
          <w:sz w:val="20"/>
          <w:szCs w:val="22"/>
        </w:rPr>
        <w:t>Intel corporation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>
        <w:rPr>
          <w:sz w:val="20"/>
          <w:szCs w:val="22"/>
        </w:rPr>
        <w:t xml:space="preserve">                                                    </w:t>
      </w:r>
      <w:r>
        <w:rPr>
          <w:b w:val="0"/>
          <w:bCs/>
          <w:sz w:val="20"/>
          <w:szCs w:val="22"/>
        </w:rPr>
        <w:t>jan 202</w:t>
      </w:r>
      <w:r w:rsidR="00597640">
        <w:rPr>
          <w:b w:val="0"/>
          <w:bCs/>
          <w:sz w:val="20"/>
          <w:szCs w:val="22"/>
        </w:rPr>
        <w:t>1</w:t>
      </w:r>
      <w:r>
        <w:rPr>
          <w:b w:val="0"/>
          <w:bCs/>
          <w:sz w:val="20"/>
          <w:szCs w:val="22"/>
        </w:rPr>
        <w:t xml:space="preserve"> </w:t>
      </w:r>
      <w:r w:rsidR="00FA01FC">
        <w:rPr>
          <w:b w:val="0"/>
          <w:bCs/>
          <w:sz w:val="20"/>
          <w:szCs w:val="22"/>
        </w:rPr>
        <w:t>–</w:t>
      </w:r>
      <w:r>
        <w:rPr>
          <w:b w:val="0"/>
          <w:bCs/>
          <w:sz w:val="20"/>
          <w:szCs w:val="22"/>
        </w:rPr>
        <w:t xml:space="preserve"> </w:t>
      </w:r>
      <w:r w:rsidR="00FA01FC">
        <w:rPr>
          <w:b w:val="0"/>
          <w:bCs/>
          <w:sz w:val="20"/>
          <w:szCs w:val="22"/>
        </w:rPr>
        <w:t>AUG 2021</w:t>
      </w:r>
    </w:p>
    <w:p w14:paraId="4ED68F28" w14:textId="77777777" w:rsidR="00D820B4" w:rsidRPr="00F833F5" w:rsidRDefault="00D820B4" w:rsidP="00D820B4">
      <w:pPr>
        <w:rPr>
          <w:i/>
          <w:sz w:val="20"/>
        </w:rPr>
      </w:pPr>
      <w:r>
        <w:rPr>
          <w:i/>
          <w:sz w:val="20"/>
        </w:rPr>
        <w:t>ASIC Power Efficiency Engineer – Non-Volatile Solution Group</w:t>
      </w:r>
    </w:p>
    <w:p w14:paraId="183EE36D" w14:textId="77777777" w:rsidR="00D820B4" w:rsidRPr="00896F5A" w:rsidRDefault="00D820B4" w:rsidP="00D820B4">
      <w:pPr>
        <w:pStyle w:val="ListParagraph"/>
        <w:numPr>
          <w:ilvl w:val="0"/>
          <w:numId w:val="24"/>
        </w:numPr>
        <w:rPr>
          <w:sz w:val="20"/>
        </w:rPr>
      </w:pPr>
      <w:r>
        <w:rPr>
          <w:sz w:val="20"/>
        </w:rPr>
        <w:t>Successfully debugged error involving critical nets by tracing instantiated nets using PowerArtist and tracing activity data using Novas Verdi.</w:t>
      </w:r>
    </w:p>
    <w:p w14:paraId="3FA783AC" w14:textId="77777777" w:rsidR="00D820B4" w:rsidRPr="00896F5A" w:rsidRDefault="00D820B4" w:rsidP="00D820B4">
      <w:pPr>
        <w:pStyle w:val="ListParagraph"/>
        <w:numPr>
          <w:ilvl w:val="0"/>
          <w:numId w:val="24"/>
        </w:numPr>
        <w:rPr>
          <w:sz w:val="20"/>
        </w:rPr>
      </w:pPr>
      <w:r>
        <w:rPr>
          <w:sz w:val="18"/>
          <w:szCs w:val="20"/>
        </w:rPr>
        <w:lastRenderedPageBreak/>
        <w:t>Found patterns in RTL block timing issues by creating TCL scripts to separate flops into inferred, instantiated, and inferred + instantiated flops. This data will be used for other similar blocks to correct timing issues.</w:t>
      </w:r>
    </w:p>
    <w:p w14:paraId="1873245F" w14:textId="77777777" w:rsidR="00D820B4" w:rsidRPr="001A1BB3" w:rsidRDefault="00D820B4" w:rsidP="00D820B4">
      <w:pPr>
        <w:pStyle w:val="ListParagraph"/>
        <w:numPr>
          <w:ilvl w:val="0"/>
          <w:numId w:val="24"/>
        </w:numPr>
        <w:rPr>
          <w:sz w:val="20"/>
        </w:rPr>
      </w:pPr>
      <w:r>
        <w:rPr>
          <w:sz w:val="18"/>
          <w:szCs w:val="20"/>
        </w:rPr>
        <w:t>Utilized PowerArtist to increase Clock Gating efficiency by 5% and increase overall power efficiency.</w:t>
      </w:r>
    </w:p>
    <w:p w14:paraId="1446FD8C" w14:textId="106EDA80" w:rsidR="00D820B4" w:rsidRDefault="00914C90" w:rsidP="00D820B4">
      <w:pPr>
        <w:pStyle w:val="ListParagraph"/>
        <w:numPr>
          <w:ilvl w:val="0"/>
          <w:numId w:val="24"/>
        </w:numPr>
        <w:rPr>
          <w:sz w:val="20"/>
        </w:rPr>
      </w:pPr>
      <w:r>
        <w:rPr>
          <w:sz w:val="20"/>
        </w:rPr>
        <w:t>Created and trained a TensorFlow dense neural network regression model to calculate data leakage power with over 75% accuracy given cell counts and areas as inputs.</w:t>
      </w:r>
    </w:p>
    <w:p w14:paraId="02799DB5" w14:textId="191F4952" w:rsidR="00D820B4" w:rsidRDefault="00D820B4" w:rsidP="00D820B4">
      <w:pPr>
        <w:pStyle w:val="ListParagraph"/>
        <w:numPr>
          <w:ilvl w:val="0"/>
          <w:numId w:val="24"/>
        </w:numPr>
        <w:rPr>
          <w:sz w:val="20"/>
        </w:rPr>
      </w:pPr>
      <w:r>
        <w:rPr>
          <w:sz w:val="20"/>
        </w:rPr>
        <w:t>Created and utilized Apache’s Spark Machine Learning to</w:t>
      </w:r>
      <w:r w:rsidR="0050504C">
        <w:rPr>
          <w:sz w:val="20"/>
        </w:rPr>
        <w:t xml:space="preserve"> create and</w:t>
      </w:r>
      <w:r>
        <w:rPr>
          <w:sz w:val="20"/>
        </w:rPr>
        <w:t xml:space="preserve"> train a </w:t>
      </w:r>
      <w:r w:rsidR="0050504C">
        <w:rPr>
          <w:sz w:val="20"/>
        </w:rPr>
        <w:t xml:space="preserve">linear regression </w:t>
      </w:r>
      <w:r>
        <w:rPr>
          <w:sz w:val="20"/>
        </w:rPr>
        <w:t>model with over 70% accuracy.</w:t>
      </w:r>
    </w:p>
    <w:p w14:paraId="02F41782" w14:textId="6B9AD77D" w:rsidR="00CE7726" w:rsidRDefault="00D820B4" w:rsidP="00B52BFA">
      <w:pPr>
        <w:pStyle w:val="ListParagraph"/>
        <w:numPr>
          <w:ilvl w:val="0"/>
          <w:numId w:val="24"/>
        </w:numPr>
        <w:rPr>
          <w:sz w:val="20"/>
        </w:rPr>
      </w:pPr>
      <w:r>
        <w:rPr>
          <w:sz w:val="20"/>
        </w:rPr>
        <w:t>Increased preprocessing efficiency by creating python scripts that automatically pre-process PMC Assembly code based on a config file.  This pre-processed code can then be successfully run by a PMC Compiler.</w:t>
      </w:r>
    </w:p>
    <w:p w14:paraId="2E49B9FE" w14:textId="450E4CC5" w:rsidR="00914C90" w:rsidRPr="00914C90" w:rsidRDefault="00914C90" w:rsidP="00B52BFA">
      <w:pPr>
        <w:pStyle w:val="ListParagraph"/>
        <w:numPr>
          <w:ilvl w:val="0"/>
          <w:numId w:val="24"/>
        </w:numPr>
        <w:rPr>
          <w:sz w:val="20"/>
        </w:rPr>
      </w:pPr>
      <w:r>
        <w:rPr>
          <w:sz w:val="20"/>
        </w:rPr>
        <w:t>Decreased chance of error by creating a python script that</w:t>
      </w:r>
      <w:r w:rsidR="0050504C">
        <w:rPr>
          <w:sz w:val="20"/>
        </w:rPr>
        <w:t xml:space="preserve"> programmatically</w:t>
      </w:r>
      <w:r>
        <w:rPr>
          <w:sz w:val="20"/>
        </w:rPr>
        <w:t xml:space="preserve"> searches RDL files for a specified input hierarchy register and calculates the address</w:t>
      </w:r>
      <w:r w:rsidR="0050504C">
        <w:rPr>
          <w:sz w:val="20"/>
        </w:rPr>
        <w:t xml:space="preserve"> of the register.</w:t>
      </w:r>
    </w:p>
    <w:p w14:paraId="586EAFAA" w14:textId="3D4AFD57" w:rsidR="00855394" w:rsidRPr="00D06BE5" w:rsidRDefault="00855394" w:rsidP="00855394">
      <w:pPr>
        <w:pStyle w:val="Heading2"/>
        <w:rPr>
          <w:b w:val="0"/>
          <w:bCs/>
          <w:i/>
          <w:sz w:val="20"/>
          <w:szCs w:val="22"/>
        </w:rPr>
      </w:pPr>
      <w:r>
        <w:rPr>
          <w:sz w:val="20"/>
          <w:szCs w:val="22"/>
        </w:rPr>
        <w:t>UNIVERSITY OF BRITISH COLUMBIA</w:t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>
        <w:rPr>
          <w:sz w:val="20"/>
          <w:szCs w:val="22"/>
        </w:rPr>
        <w:t xml:space="preserve">                                              </w:t>
      </w:r>
      <w:r w:rsidR="009B0B31">
        <w:rPr>
          <w:b w:val="0"/>
          <w:bCs/>
          <w:sz w:val="20"/>
          <w:szCs w:val="22"/>
        </w:rPr>
        <w:t>SEPT 2020 – APRIL 2021</w:t>
      </w:r>
    </w:p>
    <w:p w14:paraId="2956017F" w14:textId="77777777" w:rsidR="00855394" w:rsidRPr="00F833F5" w:rsidRDefault="00855394" w:rsidP="00855394">
      <w:pPr>
        <w:rPr>
          <w:i/>
          <w:sz w:val="20"/>
        </w:rPr>
      </w:pPr>
      <w:r>
        <w:rPr>
          <w:i/>
          <w:sz w:val="20"/>
        </w:rPr>
        <w:t>Programming Teaching Assistant</w:t>
      </w:r>
    </w:p>
    <w:p w14:paraId="63843ED3" w14:textId="77777777" w:rsidR="00855394" w:rsidRPr="0061503A" w:rsidRDefault="00855394" w:rsidP="00855394">
      <w:pPr>
        <w:pStyle w:val="ListParagraph"/>
        <w:numPr>
          <w:ilvl w:val="0"/>
          <w:numId w:val="24"/>
        </w:numPr>
        <w:rPr>
          <w:sz w:val="20"/>
        </w:rPr>
      </w:pPr>
      <w:r>
        <w:rPr>
          <w:sz w:val="18"/>
          <w:szCs w:val="20"/>
        </w:rPr>
        <w:t>Teaching assistant for APSC 160 – Introduction to Computation in Engineering Design</w:t>
      </w:r>
    </w:p>
    <w:p w14:paraId="636B0EC0" w14:textId="77EF8446" w:rsidR="00855394" w:rsidRDefault="00855394" w:rsidP="00855394">
      <w:pPr>
        <w:pStyle w:val="ListParagraph"/>
        <w:numPr>
          <w:ilvl w:val="0"/>
          <w:numId w:val="24"/>
        </w:numPr>
        <w:rPr>
          <w:sz w:val="20"/>
        </w:rPr>
      </w:pPr>
      <w:r>
        <w:rPr>
          <w:sz w:val="20"/>
        </w:rPr>
        <w:t>Created lesson plans for first-year engineering students with no prior programming experience</w:t>
      </w:r>
      <w:r w:rsidR="00EC01BE">
        <w:rPr>
          <w:sz w:val="20"/>
        </w:rPr>
        <w:t>.</w:t>
      </w:r>
    </w:p>
    <w:p w14:paraId="1D21BD62" w14:textId="4EC508CD" w:rsidR="00855394" w:rsidRDefault="00855394" w:rsidP="00855394">
      <w:pPr>
        <w:pStyle w:val="ListParagraph"/>
        <w:numPr>
          <w:ilvl w:val="0"/>
          <w:numId w:val="24"/>
        </w:numPr>
        <w:rPr>
          <w:sz w:val="20"/>
        </w:rPr>
      </w:pPr>
      <w:r>
        <w:rPr>
          <w:sz w:val="20"/>
        </w:rPr>
        <w:t>Ran office hours and mentored over 50 students to help them better understand the material</w:t>
      </w:r>
      <w:r w:rsidR="00EC01BE">
        <w:rPr>
          <w:sz w:val="20"/>
        </w:rPr>
        <w:t>.</w:t>
      </w:r>
    </w:p>
    <w:p w14:paraId="326B2614" w14:textId="45AB1157" w:rsidR="00855394" w:rsidRPr="0061503A" w:rsidRDefault="00855394" w:rsidP="00855394">
      <w:pPr>
        <w:pStyle w:val="ListParagraph"/>
        <w:numPr>
          <w:ilvl w:val="0"/>
          <w:numId w:val="24"/>
        </w:numPr>
        <w:rPr>
          <w:sz w:val="20"/>
        </w:rPr>
      </w:pPr>
      <w:r>
        <w:rPr>
          <w:sz w:val="20"/>
        </w:rPr>
        <w:t>Gained and demonstrated an in-depth knowledge about C programming language, stack memory theory, variable memory allocation, heap and stack memory, binary trees, sorting, data structures, and runtime optimization</w:t>
      </w:r>
      <w:r w:rsidR="00EC01BE">
        <w:rPr>
          <w:sz w:val="20"/>
        </w:rPr>
        <w:t>.</w:t>
      </w:r>
    </w:p>
    <w:p w14:paraId="53A0A00F" w14:textId="77777777" w:rsidR="00855394" w:rsidRPr="009020B0" w:rsidRDefault="00855394" w:rsidP="00855394">
      <w:pPr>
        <w:pStyle w:val="Heading2"/>
        <w:rPr>
          <w:b w:val="0"/>
          <w:i/>
          <w:sz w:val="20"/>
          <w:szCs w:val="22"/>
        </w:rPr>
      </w:pPr>
      <w:r>
        <w:rPr>
          <w:sz w:val="20"/>
          <w:szCs w:val="22"/>
        </w:rPr>
        <w:t>Rocsol technologies inc.</w:t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b w:val="0"/>
          <w:caps w:val="0"/>
          <w:sz w:val="20"/>
          <w:szCs w:val="22"/>
        </w:rPr>
        <w:t>MAY 2020</w:t>
      </w:r>
      <w:r w:rsidRPr="009020B0">
        <w:rPr>
          <w:b w:val="0"/>
          <w:caps w:val="0"/>
          <w:sz w:val="20"/>
          <w:szCs w:val="22"/>
        </w:rPr>
        <w:t xml:space="preserve"> – </w:t>
      </w:r>
      <w:r>
        <w:rPr>
          <w:b w:val="0"/>
          <w:caps w:val="0"/>
          <w:sz w:val="20"/>
          <w:szCs w:val="22"/>
        </w:rPr>
        <w:t>SEPT 2020</w:t>
      </w:r>
    </w:p>
    <w:p w14:paraId="542954A3" w14:textId="77777777" w:rsidR="00855394" w:rsidRDefault="00855394" w:rsidP="00855394">
      <w:pPr>
        <w:rPr>
          <w:i/>
          <w:sz w:val="20"/>
          <w:szCs w:val="18"/>
        </w:rPr>
      </w:pPr>
      <w:r>
        <w:rPr>
          <w:i/>
          <w:sz w:val="20"/>
          <w:szCs w:val="18"/>
        </w:rPr>
        <w:t>Junior Software Intern</w:t>
      </w:r>
    </w:p>
    <w:p w14:paraId="50A0CE5A" w14:textId="256B7CB3" w:rsidR="00855394" w:rsidRDefault="00855394" w:rsidP="00855394">
      <w:pPr>
        <w:pStyle w:val="ListParagraph"/>
        <w:numPr>
          <w:ilvl w:val="0"/>
          <w:numId w:val="24"/>
        </w:numPr>
        <w:rPr>
          <w:iCs/>
          <w:sz w:val="18"/>
          <w:szCs w:val="16"/>
        </w:rPr>
      </w:pPr>
      <w:r>
        <w:rPr>
          <w:iCs/>
          <w:sz w:val="18"/>
          <w:szCs w:val="16"/>
        </w:rPr>
        <w:t>Worked on real-time optimization software in C# that utilizes drilling field data and survey data to calculate the effective downhole weight on bit exerted on the hydrocarbon formation during horizontal drilling</w:t>
      </w:r>
      <w:r w:rsidR="00EC01BE">
        <w:rPr>
          <w:iCs/>
          <w:sz w:val="18"/>
          <w:szCs w:val="16"/>
        </w:rPr>
        <w:t>.</w:t>
      </w:r>
    </w:p>
    <w:p w14:paraId="44192411" w14:textId="1CFA3409" w:rsidR="00855394" w:rsidRDefault="00855394" w:rsidP="00855394">
      <w:pPr>
        <w:pStyle w:val="ListParagraph"/>
        <w:numPr>
          <w:ilvl w:val="0"/>
          <w:numId w:val="24"/>
        </w:numPr>
        <w:rPr>
          <w:iCs/>
          <w:sz w:val="18"/>
          <w:szCs w:val="16"/>
        </w:rPr>
      </w:pPr>
      <w:r>
        <w:rPr>
          <w:iCs/>
          <w:sz w:val="18"/>
          <w:szCs w:val="16"/>
        </w:rPr>
        <w:t xml:space="preserve">Performed data analysis for the testing, </w:t>
      </w:r>
      <w:r w:rsidR="00EC01BE">
        <w:rPr>
          <w:iCs/>
          <w:sz w:val="18"/>
          <w:szCs w:val="16"/>
        </w:rPr>
        <w:t>verification,</w:t>
      </w:r>
      <w:r>
        <w:rPr>
          <w:iCs/>
          <w:sz w:val="18"/>
          <w:szCs w:val="16"/>
        </w:rPr>
        <w:t xml:space="preserve"> and validation (VNV) of this real-time optimization software</w:t>
      </w:r>
      <w:r w:rsidR="00EC01BE">
        <w:rPr>
          <w:iCs/>
          <w:sz w:val="18"/>
          <w:szCs w:val="16"/>
        </w:rPr>
        <w:t>.</w:t>
      </w:r>
    </w:p>
    <w:p w14:paraId="1389840F" w14:textId="208A2C97" w:rsidR="00855394" w:rsidRDefault="00855394" w:rsidP="00855394">
      <w:pPr>
        <w:pStyle w:val="ListParagraph"/>
        <w:numPr>
          <w:ilvl w:val="0"/>
          <w:numId w:val="24"/>
        </w:numPr>
        <w:rPr>
          <w:iCs/>
          <w:sz w:val="18"/>
          <w:szCs w:val="16"/>
        </w:rPr>
      </w:pPr>
      <w:r>
        <w:rPr>
          <w:iCs/>
          <w:sz w:val="18"/>
          <w:szCs w:val="16"/>
        </w:rPr>
        <w:t>Resolved errors present in the software saving Rocsol Tech the time and money otherwise required to debug the software</w:t>
      </w:r>
      <w:r w:rsidR="00EC01BE">
        <w:rPr>
          <w:iCs/>
          <w:sz w:val="18"/>
          <w:szCs w:val="16"/>
        </w:rPr>
        <w:t>.</w:t>
      </w:r>
    </w:p>
    <w:p w14:paraId="1D9BEBCC" w14:textId="1A63A198" w:rsidR="00855394" w:rsidRDefault="00855394" w:rsidP="00855394">
      <w:pPr>
        <w:pStyle w:val="ListParagraph"/>
        <w:numPr>
          <w:ilvl w:val="0"/>
          <w:numId w:val="24"/>
        </w:numPr>
        <w:rPr>
          <w:iCs/>
          <w:sz w:val="18"/>
          <w:szCs w:val="16"/>
        </w:rPr>
      </w:pPr>
      <w:r>
        <w:rPr>
          <w:iCs/>
          <w:sz w:val="18"/>
          <w:szCs w:val="16"/>
        </w:rPr>
        <w:t xml:space="preserve">Created detailed input-output scripts in Excel to compare the software’s output to the expected calculated </w:t>
      </w:r>
      <w:r w:rsidR="00EC01BE">
        <w:rPr>
          <w:iCs/>
          <w:sz w:val="18"/>
          <w:szCs w:val="16"/>
        </w:rPr>
        <w:t>output and</w:t>
      </w:r>
      <w:r>
        <w:rPr>
          <w:iCs/>
          <w:sz w:val="18"/>
          <w:szCs w:val="16"/>
        </w:rPr>
        <w:t xml:space="preserve"> performed an error estimation</w:t>
      </w:r>
      <w:r w:rsidR="00EC01BE">
        <w:rPr>
          <w:iCs/>
          <w:sz w:val="18"/>
          <w:szCs w:val="16"/>
        </w:rPr>
        <w:t>.</w:t>
      </w:r>
    </w:p>
    <w:p w14:paraId="01B1BB5E" w14:textId="3C5F4F56" w:rsidR="00855394" w:rsidRDefault="00855394" w:rsidP="00855394">
      <w:pPr>
        <w:pStyle w:val="ListParagraph"/>
        <w:numPr>
          <w:ilvl w:val="0"/>
          <w:numId w:val="24"/>
        </w:numPr>
        <w:rPr>
          <w:iCs/>
          <w:sz w:val="18"/>
          <w:szCs w:val="16"/>
        </w:rPr>
      </w:pPr>
      <w:r>
        <w:rPr>
          <w:iCs/>
          <w:sz w:val="18"/>
          <w:szCs w:val="16"/>
        </w:rPr>
        <w:t>Created XML configuration files that were utilized to input data, set units, and create a .txt log file for the software</w:t>
      </w:r>
      <w:r w:rsidR="00EC01BE">
        <w:rPr>
          <w:iCs/>
          <w:sz w:val="18"/>
          <w:szCs w:val="16"/>
        </w:rPr>
        <w:t>.</w:t>
      </w:r>
    </w:p>
    <w:p w14:paraId="1A6DB8DA" w14:textId="4C7840EB" w:rsidR="00855394" w:rsidRDefault="00855394" w:rsidP="00855394">
      <w:pPr>
        <w:pStyle w:val="ListParagraph"/>
        <w:numPr>
          <w:ilvl w:val="0"/>
          <w:numId w:val="24"/>
        </w:numPr>
        <w:rPr>
          <w:iCs/>
          <w:sz w:val="18"/>
          <w:szCs w:val="16"/>
        </w:rPr>
      </w:pPr>
      <w:r>
        <w:rPr>
          <w:iCs/>
          <w:sz w:val="18"/>
          <w:szCs w:val="16"/>
        </w:rPr>
        <w:t>Built a Windows Forms application in C# that utilized user input data to generate a diagram representing the data, allowing users to better understand the output of the program</w:t>
      </w:r>
      <w:r w:rsidR="00EC01BE">
        <w:rPr>
          <w:iCs/>
          <w:sz w:val="18"/>
          <w:szCs w:val="16"/>
        </w:rPr>
        <w:t>.</w:t>
      </w:r>
    </w:p>
    <w:p w14:paraId="7E594368" w14:textId="77777777" w:rsidR="00855394" w:rsidRPr="00392E6D" w:rsidRDefault="00855394" w:rsidP="00855394">
      <w:pPr>
        <w:pStyle w:val="ListParagraph"/>
        <w:numPr>
          <w:ilvl w:val="0"/>
          <w:numId w:val="24"/>
        </w:numPr>
        <w:rPr>
          <w:iCs/>
          <w:sz w:val="18"/>
          <w:szCs w:val="16"/>
        </w:rPr>
      </w:pPr>
      <w:r>
        <w:rPr>
          <w:iCs/>
          <w:sz w:val="18"/>
          <w:szCs w:val="16"/>
        </w:rPr>
        <w:t>Created a Windows Forms animation in C# that read data from an Excel plot and generated an animation to visualize the data. The animation changed depending on the input data.</w:t>
      </w:r>
    </w:p>
    <w:p w14:paraId="0AC355F9" w14:textId="1ED499EE" w:rsidR="00213F56" w:rsidRPr="009020B0" w:rsidRDefault="00213F56" w:rsidP="00213F56">
      <w:pPr>
        <w:pStyle w:val="Heading2"/>
        <w:rPr>
          <w:b w:val="0"/>
          <w:i/>
          <w:sz w:val="20"/>
          <w:szCs w:val="22"/>
        </w:rPr>
      </w:pPr>
      <w:r>
        <w:rPr>
          <w:sz w:val="20"/>
          <w:szCs w:val="22"/>
        </w:rPr>
        <w:t>Incline education</w:t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b w:val="0"/>
          <w:caps w:val="0"/>
          <w:sz w:val="20"/>
          <w:szCs w:val="22"/>
        </w:rPr>
        <w:t>FEB 2020</w:t>
      </w:r>
      <w:r w:rsidRPr="009020B0">
        <w:rPr>
          <w:b w:val="0"/>
          <w:caps w:val="0"/>
          <w:sz w:val="20"/>
          <w:szCs w:val="22"/>
        </w:rPr>
        <w:t xml:space="preserve"> – </w:t>
      </w:r>
      <w:r w:rsidR="006F276B">
        <w:rPr>
          <w:b w:val="0"/>
          <w:caps w:val="0"/>
          <w:sz w:val="20"/>
          <w:szCs w:val="22"/>
        </w:rPr>
        <w:t>SEPT 2021</w:t>
      </w:r>
    </w:p>
    <w:p w14:paraId="02C5E310" w14:textId="77777777" w:rsidR="00213F56" w:rsidRDefault="00213F56" w:rsidP="00213F56">
      <w:pPr>
        <w:rPr>
          <w:i/>
          <w:sz w:val="20"/>
          <w:szCs w:val="18"/>
        </w:rPr>
      </w:pPr>
      <w:r>
        <w:rPr>
          <w:i/>
          <w:sz w:val="20"/>
          <w:szCs w:val="18"/>
        </w:rPr>
        <w:t>Vice-President of Project Management</w:t>
      </w:r>
    </w:p>
    <w:p w14:paraId="7CA499BA" w14:textId="1D8E1B18" w:rsidR="00213F56" w:rsidRDefault="00213F56" w:rsidP="00213F56">
      <w:pPr>
        <w:pStyle w:val="ListParagraph"/>
        <w:numPr>
          <w:ilvl w:val="0"/>
          <w:numId w:val="24"/>
        </w:numPr>
        <w:rPr>
          <w:iCs/>
          <w:sz w:val="18"/>
          <w:szCs w:val="16"/>
        </w:rPr>
      </w:pPr>
      <w:r w:rsidRPr="00C821C9">
        <w:rPr>
          <w:iCs/>
          <w:sz w:val="18"/>
          <w:szCs w:val="16"/>
        </w:rPr>
        <w:t>Started an official non-profit organization aiming to help high school students transition easily into university</w:t>
      </w:r>
      <w:r>
        <w:rPr>
          <w:iCs/>
          <w:sz w:val="18"/>
          <w:szCs w:val="16"/>
        </w:rPr>
        <w:t>.</w:t>
      </w:r>
    </w:p>
    <w:p w14:paraId="51AA6843" w14:textId="1FC7234C" w:rsidR="00213F56" w:rsidRPr="00512EF8" w:rsidRDefault="00213F56" w:rsidP="00213F56">
      <w:pPr>
        <w:pStyle w:val="ListParagraph"/>
        <w:numPr>
          <w:ilvl w:val="0"/>
          <w:numId w:val="24"/>
        </w:numPr>
        <w:rPr>
          <w:iCs/>
          <w:sz w:val="18"/>
          <w:szCs w:val="16"/>
        </w:rPr>
      </w:pPr>
      <w:r>
        <w:rPr>
          <w:iCs/>
          <w:sz w:val="18"/>
          <w:szCs w:val="16"/>
        </w:rPr>
        <w:t>Created webpages for blog posts using HTML/CSS, PHP, and JavaScript</w:t>
      </w:r>
      <w:r w:rsidR="00EC01BE">
        <w:rPr>
          <w:iCs/>
          <w:sz w:val="18"/>
          <w:szCs w:val="16"/>
        </w:rPr>
        <w:t>.</w:t>
      </w:r>
    </w:p>
    <w:p w14:paraId="116EAE48" w14:textId="221CF88F" w:rsidR="00213F56" w:rsidRPr="00376D85" w:rsidRDefault="00213F56" w:rsidP="00213F56">
      <w:pPr>
        <w:pStyle w:val="ListParagraph"/>
        <w:numPr>
          <w:ilvl w:val="0"/>
          <w:numId w:val="24"/>
        </w:numPr>
        <w:rPr>
          <w:iCs/>
          <w:sz w:val="18"/>
          <w:szCs w:val="16"/>
        </w:rPr>
      </w:pPr>
      <w:r>
        <w:rPr>
          <w:iCs/>
          <w:sz w:val="18"/>
          <w:szCs w:val="16"/>
        </w:rPr>
        <w:t xml:space="preserve">Helped create and update the Incline Education website. Utilized AWS: LightSail to store </w:t>
      </w:r>
      <w:r w:rsidR="00EC01BE">
        <w:rPr>
          <w:iCs/>
          <w:sz w:val="18"/>
          <w:szCs w:val="16"/>
        </w:rPr>
        <w:t>information and</w:t>
      </w:r>
      <w:r>
        <w:rPr>
          <w:iCs/>
          <w:sz w:val="18"/>
          <w:szCs w:val="16"/>
        </w:rPr>
        <w:t xml:space="preserve"> used MySQL to create an organized database</w:t>
      </w:r>
      <w:r w:rsidR="00EC01BE">
        <w:rPr>
          <w:iCs/>
          <w:sz w:val="18"/>
          <w:szCs w:val="16"/>
        </w:rPr>
        <w:t>.</w:t>
      </w:r>
    </w:p>
    <w:p w14:paraId="5E20AEC3" w14:textId="4442585D" w:rsidR="00213F56" w:rsidRPr="00963DE4" w:rsidRDefault="00213F56" w:rsidP="00213F56">
      <w:pPr>
        <w:pStyle w:val="ListParagraph"/>
        <w:numPr>
          <w:ilvl w:val="0"/>
          <w:numId w:val="24"/>
        </w:numPr>
        <w:rPr>
          <w:iCs/>
          <w:sz w:val="18"/>
          <w:szCs w:val="16"/>
        </w:rPr>
      </w:pPr>
      <w:r>
        <w:rPr>
          <w:iCs/>
          <w:sz w:val="18"/>
          <w:szCs w:val="16"/>
        </w:rPr>
        <w:t>Utilized Git to update AWS content</w:t>
      </w:r>
      <w:r w:rsidR="00EC01BE">
        <w:rPr>
          <w:iCs/>
          <w:sz w:val="18"/>
          <w:szCs w:val="16"/>
        </w:rPr>
        <w:t>.</w:t>
      </w:r>
    </w:p>
    <w:p w14:paraId="26DD47EE" w14:textId="77777777" w:rsidR="00213F56" w:rsidRPr="00C821C9" w:rsidRDefault="00213F56" w:rsidP="00213F56">
      <w:pPr>
        <w:pStyle w:val="ListParagraph"/>
        <w:numPr>
          <w:ilvl w:val="0"/>
          <w:numId w:val="24"/>
        </w:numPr>
        <w:rPr>
          <w:iCs/>
          <w:sz w:val="18"/>
          <w:szCs w:val="16"/>
        </w:rPr>
      </w:pPr>
      <w:r w:rsidRPr="00C821C9">
        <w:rPr>
          <w:iCs/>
          <w:sz w:val="18"/>
          <w:szCs w:val="16"/>
        </w:rPr>
        <w:t>Created a mentorship</w:t>
      </w:r>
      <w:r>
        <w:rPr>
          <w:iCs/>
          <w:sz w:val="18"/>
          <w:szCs w:val="16"/>
        </w:rPr>
        <w:t xml:space="preserve"> program that pairs high school students with university students in their field of interest.</w:t>
      </w:r>
    </w:p>
    <w:p w14:paraId="121D4E2E" w14:textId="77777777" w:rsidR="00213F56" w:rsidRDefault="00213F56" w:rsidP="00213F56">
      <w:pPr>
        <w:pStyle w:val="ListParagraph"/>
        <w:numPr>
          <w:ilvl w:val="0"/>
          <w:numId w:val="24"/>
        </w:numPr>
        <w:rPr>
          <w:iCs/>
          <w:sz w:val="18"/>
          <w:szCs w:val="16"/>
        </w:rPr>
      </w:pPr>
      <w:r>
        <w:rPr>
          <w:iCs/>
          <w:sz w:val="18"/>
          <w:szCs w:val="16"/>
        </w:rPr>
        <w:t>Organized an online panel discussion with over 100 high school student attendees to help guide them through the university application process, as well as tips for succeeding in university.</w:t>
      </w:r>
    </w:p>
    <w:p w14:paraId="5BE38A19" w14:textId="14876E0E" w:rsidR="00CE7726" w:rsidRDefault="00C103A4">
      <w:pPr>
        <w:pStyle w:val="Heading1"/>
        <w:rPr>
          <w:sz w:val="24"/>
          <w:szCs w:val="28"/>
        </w:rPr>
      </w:pPr>
      <w:r w:rsidRPr="009020B0">
        <w:rPr>
          <w:sz w:val="24"/>
          <w:szCs w:val="28"/>
        </w:rPr>
        <w:t xml:space="preserve">Technical </w:t>
      </w:r>
      <w:r w:rsidR="00EB0ACD" w:rsidRPr="009020B0">
        <w:rPr>
          <w:sz w:val="24"/>
          <w:szCs w:val="28"/>
        </w:rPr>
        <w:t>Experience</w:t>
      </w:r>
    </w:p>
    <w:p w14:paraId="78D0033C" w14:textId="1EDA7FFD" w:rsidR="00B06723" w:rsidRPr="009020B0" w:rsidRDefault="00B06723" w:rsidP="00B06723">
      <w:pPr>
        <w:pStyle w:val="Heading2"/>
        <w:rPr>
          <w:b w:val="0"/>
          <w:i/>
          <w:sz w:val="20"/>
          <w:szCs w:val="22"/>
        </w:rPr>
      </w:pPr>
      <w:r w:rsidRPr="009020B0">
        <w:rPr>
          <w:sz w:val="20"/>
          <w:szCs w:val="22"/>
        </w:rPr>
        <w:t>UBC ELECTRICAL ENGINEERING PROGRAM</w:t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>
        <w:rPr>
          <w:sz w:val="20"/>
          <w:szCs w:val="22"/>
        </w:rPr>
        <w:t xml:space="preserve">                                    </w:t>
      </w:r>
      <w:r w:rsidR="006F276B">
        <w:rPr>
          <w:b w:val="0"/>
          <w:caps w:val="0"/>
          <w:sz w:val="20"/>
          <w:szCs w:val="22"/>
        </w:rPr>
        <w:t>JAN</w:t>
      </w:r>
      <w:r w:rsidRPr="009020B0">
        <w:rPr>
          <w:b w:val="0"/>
          <w:caps w:val="0"/>
          <w:sz w:val="20"/>
          <w:szCs w:val="22"/>
        </w:rPr>
        <w:t xml:space="preserve"> 20</w:t>
      </w:r>
      <w:r w:rsidR="00BC314B">
        <w:rPr>
          <w:b w:val="0"/>
          <w:caps w:val="0"/>
          <w:sz w:val="20"/>
          <w:szCs w:val="22"/>
        </w:rPr>
        <w:t>20</w:t>
      </w:r>
      <w:r w:rsidRPr="009020B0">
        <w:rPr>
          <w:b w:val="0"/>
          <w:caps w:val="0"/>
          <w:sz w:val="20"/>
          <w:szCs w:val="22"/>
        </w:rPr>
        <w:t xml:space="preserve"> – </w:t>
      </w:r>
      <w:r w:rsidR="00BC314B">
        <w:rPr>
          <w:b w:val="0"/>
          <w:caps w:val="0"/>
          <w:sz w:val="20"/>
          <w:szCs w:val="22"/>
        </w:rPr>
        <w:t>F</w:t>
      </w:r>
      <w:r w:rsidR="006F276B">
        <w:rPr>
          <w:b w:val="0"/>
          <w:caps w:val="0"/>
          <w:sz w:val="20"/>
          <w:szCs w:val="22"/>
        </w:rPr>
        <w:t>EB</w:t>
      </w:r>
      <w:r w:rsidRPr="009020B0">
        <w:rPr>
          <w:b w:val="0"/>
          <w:caps w:val="0"/>
          <w:sz w:val="20"/>
          <w:szCs w:val="22"/>
        </w:rPr>
        <w:t xml:space="preserve"> 20</w:t>
      </w:r>
      <w:r w:rsidR="00BC314B">
        <w:rPr>
          <w:b w:val="0"/>
          <w:caps w:val="0"/>
          <w:sz w:val="20"/>
          <w:szCs w:val="22"/>
        </w:rPr>
        <w:t>20</w:t>
      </w:r>
    </w:p>
    <w:p w14:paraId="5F191991" w14:textId="4799AC7B" w:rsidR="00B06723" w:rsidRPr="00F833F5" w:rsidRDefault="00B06723" w:rsidP="00B06723">
      <w:pPr>
        <w:rPr>
          <w:i/>
          <w:sz w:val="20"/>
        </w:rPr>
      </w:pPr>
      <w:r w:rsidRPr="00F833F5">
        <w:rPr>
          <w:i/>
          <w:sz w:val="20"/>
        </w:rPr>
        <w:t>Created a</w:t>
      </w:r>
      <w:r>
        <w:rPr>
          <w:i/>
          <w:sz w:val="20"/>
        </w:rPr>
        <w:t xml:space="preserve"> Reflow Oven Controller</w:t>
      </w:r>
    </w:p>
    <w:p w14:paraId="0503AB51" w14:textId="5EF3A65E" w:rsidR="00B06723" w:rsidRPr="00BC314B" w:rsidRDefault="00B06723" w:rsidP="00B06723">
      <w:pPr>
        <w:pStyle w:val="ListParagraph"/>
        <w:numPr>
          <w:ilvl w:val="0"/>
          <w:numId w:val="24"/>
        </w:numPr>
        <w:rPr>
          <w:sz w:val="20"/>
        </w:rPr>
      </w:pPr>
      <w:r>
        <w:rPr>
          <w:sz w:val="18"/>
          <w:szCs w:val="20"/>
        </w:rPr>
        <w:t xml:space="preserve">Created a circuit on a breadboard that used </w:t>
      </w:r>
      <w:r w:rsidR="00BC314B">
        <w:rPr>
          <w:sz w:val="18"/>
          <w:szCs w:val="20"/>
        </w:rPr>
        <w:t>a thermocouple and operational amplifier to measure the temperature inside the oven relative to a reference point outside the oven</w:t>
      </w:r>
      <w:r w:rsidR="00EC01BE">
        <w:rPr>
          <w:sz w:val="18"/>
          <w:szCs w:val="20"/>
        </w:rPr>
        <w:t>.</w:t>
      </w:r>
    </w:p>
    <w:p w14:paraId="35FDCB95" w14:textId="14A0268D" w:rsidR="00BC314B" w:rsidRPr="00BC314B" w:rsidRDefault="00BC314B" w:rsidP="00B06723">
      <w:pPr>
        <w:pStyle w:val="ListParagraph"/>
        <w:numPr>
          <w:ilvl w:val="0"/>
          <w:numId w:val="24"/>
        </w:numPr>
        <w:rPr>
          <w:sz w:val="20"/>
        </w:rPr>
      </w:pPr>
      <w:r>
        <w:rPr>
          <w:sz w:val="18"/>
          <w:szCs w:val="20"/>
        </w:rPr>
        <w:lastRenderedPageBreak/>
        <w:t>Created a finite stare machine in 8051 assembly language that utilized the temperature readings inside the oven to set the oven to different states</w:t>
      </w:r>
      <w:r w:rsidR="00EC01BE">
        <w:rPr>
          <w:sz w:val="18"/>
          <w:szCs w:val="20"/>
        </w:rPr>
        <w:t>.</w:t>
      </w:r>
    </w:p>
    <w:p w14:paraId="65D3A532" w14:textId="7B88FB94" w:rsidR="00BC314B" w:rsidRPr="00BC314B" w:rsidRDefault="00BC314B" w:rsidP="00B06723">
      <w:pPr>
        <w:pStyle w:val="ListParagraph"/>
        <w:numPr>
          <w:ilvl w:val="0"/>
          <w:numId w:val="24"/>
        </w:numPr>
        <w:rPr>
          <w:sz w:val="20"/>
        </w:rPr>
      </w:pPr>
      <w:r>
        <w:rPr>
          <w:sz w:val="18"/>
          <w:szCs w:val="20"/>
        </w:rPr>
        <w:t>Allowed user to input the temperature and the oven would automatically climb to the temperature</w:t>
      </w:r>
      <w:r w:rsidR="00EC01BE">
        <w:rPr>
          <w:sz w:val="18"/>
          <w:szCs w:val="20"/>
        </w:rPr>
        <w:t>.</w:t>
      </w:r>
    </w:p>
    <w:p w14:paraId="6785C163" w14:textId="51285DB7" w:rsidR="00BC314B" w:rsidRPr="00BC314B" w:rsidRDefault="00BC314B" w:rsidP="00B06723">
      <w:pPr>
        <w:pStyle w:val="ListParagraph"/>
        <w:numPr>
          <w:ilvl w:val="0"/>
          <w:numId w:val="24"/>
        </w:numPr>
        <w:rPr>
          <w:sz w:val="20"/>
        </w:rPr>
      </w:pPr>
      <w:r>
        <w:rPr>
          <w:sz w:val="18"/>
          <w:szCs w:val="20"/>
        </w:rPr>
        <w:t>Created a pulse-width modulator to input power into the oven</w:t>
      </w:r>
      <w:r w:rsidR="00EC01BE">
        <w:rPr>
          <w:sz w:val="18"/>
          <w:szCs w:val="20"/>
        </w:rPr>
        <w:t>.</w:t>
      </w:r>
    </w:p>
    <w:p w14:paraId="360838B0" w14:textId="77405EFD" w:rsidR="00BC314B" w:rsidRPr="00B06723" w:rsidRDefault="00BC314B" w:rsidP="00B06723">
      <w:pPr>
        <w:pStyle w:val="ListParagraph"/>
        <w:numPr>
          <w:ilvl w:val="0"/>
          <w:numId w:val="24"/>
        </w:numPr>
        <w:rPr>
          <w:sz w:val="20"/>
        </w:rPr>
      </w:pPr>
      <w:r>
        <w:rPr>
          <w:sz w:val="18"/>
          <w:szCs w:val="20"/>
        </w:rPr>
        <w:t>Created a finite state machine that would store speech data into a memory disk, and when the oven reached various temperatures and states, the voice would read out the respective temperatures and states</w:t>
      </w:r>
      <w:r w:rsidR="00EC01BE">
        <w:rPr>
          <w:sz w:val="18"/>
          <w:szCs w:val="20"/>
        </w:rPr>
        <w:t>.</w:t>
      </w:r>
    </w:p>
    <w:p w14:paraId="3471791A" w14:textId="67C51088" w:rsidR="00476AB6" w:rsidRPr="009020B0" w:rsidRDefault="00476AB6" w:rsidP="00476AB6">
      <w:pPr>
        <w:pStyle w:val="Heading2"/>
        <w:rPr>
          <w:b w:val="0"/>
          <w:i/>
          <w:sz w:val="20"/>
          <w:szCs w:val="22"/>
        </w:rPr>
      </w:pPr>
      <w:r w:rsidRPr="009020B0">
        <w:rPr>
          <w:sz w:val="20"/>
          <w:szCs w:val="22"/>
        </w:rPr>
        <w:t>UBC ELECTRICAL ENGINEERING PROGRAM</w:t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="009020B0">
        <w:rPr>
          <w:sz w:val="20"/>
          <w:szCs w:val="22"/>
        </w:rPr>
        <w:t xml:space="preserve">                                   </w:t>
      </w:r>
      <w:r w:rsidRPr="009020B0">
        <w:rPr>
          <w:b w:val="0"/>
          <w:caps w:val="0"/>
          <w:sz w:val="20"/>
          <w:szCs w:val="22"/>
        </w:rPr>
        <w:t>O</w:t>
      </w:r>
      <w:r w:rsidR="006F276B">
        <w:rPr>
          <w:b w:val="0"/>
          <w:caps w:val="0"/>
          <w:sz w:val="20"/>
          <w:szCs w:val="22"/>
        </w:rPr>
        <w:t>CT</w:t>
      </w:r>
      <w:r w:rsidRPr="009020B0">
        <w:rPr>
          <w:b w:val="0"/>
          <w:caps w:val="0"/>
          <w:sz w:val="20"/>
          <w:szCs w:val="22"/>
        </w:rPr>
        <w:t xml:space="preserve"> 2019 – N</w:t>
      </w:r>
      <w:r w:rsidR="006F276B">
        <w:rPr>
          <w:b w:val="0"/>
          <w:caps w:val="0"/>
          <w:sz w:val="20"/>
          <w:szCs w:val="22"/>
        </w:rPr>
        <w:t>OV</w:t>
      </w:r>
      <w:r w:rsidRPr="009020B0">
        <w:rPr>
          <w:b w:val="0"/>
          <w:caps w:val="0"/>
          <w:sz w:val="20"/>
          <w:szCs w:val="22"/>
        </w:rPr>
        <w:t xml:space="preserve"> 2019</w:t>
      </w:r>
    </w:p>
    <w:p w14:paraId="707B8512" w14:textId="4DAD05D7" w:rsidR="00E0705A" w:rsidRPr="00F833F5" w:rsidRDefault="00476AB6" w:rsidP="0002489F">
      <w:pPr>
        <w:rPr>
          <w:i/>
          <w:sz w:val="20"/>
        </w:rPr>
      </w:pPr>
      <w:bookmarkStart w:id="0" w:name="_Hlk84429144"/>
      <w:r w:rsidRPr="00F833F5">
        <w:rPr>
          <w:i/>
          <w:sz w:val="20"/>
        </w:rPr>
        <w:t>Create</w:t>
      </w:r>
      <w:r w:rsidR="00A76B31" w:rsidRPr="00F833F5">
        <w:rPr>
          <w:i/>
          <w:sz w:val="20"/>
        </w:rPr>
        <w:t>d</w:t>
      </w:r>
      <w:r w:rsidRPr="00F833F5">
        <w:rPr>
          <w:i/>
          <w:sz w:val="20"/>
        </w:rPr>
        <w:t xml:space="preserve"> a Simple Reduced Instruction Set Computer (RISC) </w:t>
      </w:r>
      <w:r w:rsidR="0002489F" w:rsidRPr="00F833F5">
        <w:rPr>
          <w:i/>
          <w:sz w:val="20"/>
        </w:rPr>
        <w:t>on Verilog</w:t>
      </w:r>
    </w:p>
    <w:bookmarkEnd w:id="0"/>
    <w:p w14:paraId="1EE837DD" w14:textId="6FCF654D" w:rsidR="00E0705A" w:rsidRPr="00C821C9" w:rsidRDefault="00E0705A" w:rsidP="00476AB6">
      <w:pPr>
        <w:pStyle w:val="ListParagraph"/>
        <w:numPr>
          <w:ilvl w:val="0"/>
          <w:numId w:val="24"/>
        </w:numPr>
        <w:rPr>
          <w:sz w:val="18"/>
          <w:szCs w:val="20"/>
        </w:rPr>
      </w:pPr>
      <w:r w:rsidRPr="00C821C9">
        <w:rPr>
          <w:sz w:val="18"/>
          <w:szCs w:val="20"/>
        </w:rPr>
        <w:t>Created a machine on Verilog that can store and load information from RAM and perform arithmetic operations</w:t>
      </w:r>
      <w:r w:rsidR="00EC01BE">
        <w:rPr>
          <w:sz w:val="18"/>
          <w:szCs w:val="20"/>
        </w:rPr>
        <w:t>.</w:t>
      </w:r>
    </w:p>
    <w:p w14:paraId="2587169E" w14:textId="7E0DBB17" w:rsidR="00476AB6" w:rsidRPr="00C821C9" w:rsidRDefault="00476AB6" w:rsidP="00476AB6">
      <w:pPr>
        <w:pStyle w:val="ListParagraph"/>
        <w:numPr>
          <w:ilvl w:val="0"/>
          <w:numId w:val="24"/>
        </w:numPr>
        <w:rPr>
          <w:sz w:val="18"/>
          <w:szCs w:val="20"/>
        </w:rPr>
      </w:pPr>
      <w:r w:rsidRPr="00C821C9">
        <w:rPr>
          <w:sz w:val="18"/>
          <w:szCs w:val="20"/>
        </w:rPr>
        <w:t xml:space="preserve">Programmed </w:t>
      </w:r>
      <w:r w:rsidR="007112E5" w:rsidRPr="00C821C9">
        <w:rPr>
          <w:sz w:val="18"/>
          <w:szCs w:val="20"/>
        </w:rPr>
        <w:t>an</w:t>
      </w:r>
      <w:r w:rsidRPr="00C821C9">
        <w:rPr>
          <w:sz w:val="18"/>
          <w:szCs w:val="20"/>
        </w:rPr>
        <w:t xml:space="preserve"> arithmetic logic unit </w:t>
      </w:r>
      <w:r w:rsidR="003902D6" w:rsidRPr="00C821C9">
        <w:rPr>
          <w:sz w:val="18"/>
          <w:szCs w:val="20"/>
        </w:rPr>
        <w:t>to add, subtract, and shift numbers in binary</w:t>
      </w:r>
      <w:r w:rsidR="00EC01BE">
        <w:rPr>
          <w:sz w:val="18"/>
          <w:szCs w:val="20"/>
        </w:rPr>
        <w:t>.</w:t>
      </w:r>
    </w:p>
    <w:p w14:paraId="4A7B7714" w14:textId="397FCF4C" w:rsidR="00476AB6" w:rsidRPr="00C821C9" w:rsidRDefault="00476AB6" w:rsidP="00476AB6">
      <w:pPr>
        <w:pStyle w:val="ListParagraph"/>
        <w:numPr>
          <w:ilvl w:val="0"/>
          <w:numId w:val="24"/>
        </w:numPr>
        <w:rPr>
          <w:sz w:val="18"/>
          <w:szCs w:val="20"/>
        </w:rPr>
      </w:pPr>
      <w:r w:rsidRPr="00C821C9">
        <w:rPr>
          <w:sz w:val="18"/>
          <w:szCs w:val="20"/>
        </w:rPr>
        <w:t xml:space="preserve">Developed a CPU that took in a list of 32-bit instructions in </w:t>
      </w:r>
      <w:r w:rsidR="00EC01BE" w:rsidRPr="00C821C9">
        <w:rPr>
          <w:sz w:val="18"/>
          <w:szCs w:val="20"/>
        </w:rPr>
        <w:t>assembly and</w:t>
      </w:r>
      <w:r w:rsidR="00F833F5" w:rsidRPr="00C821C9">
        <w:rPr>
          <w:sz w:val="18"/>
          <w:szCs w:val="20"/>
        </w:rPr>
        <w:t xml:space="preserve"> sent it to the decoder</w:t>
      </w:r>
      <w:r w:rsidR="00EC01BE">
        <w:rPr>
          <w:sz w:val="18"/>
          <w:szCs w:val="20"/>
        </w:rPr>
        <w:t>.</w:t>
      </w:r>
    </w:p>
    <w:p w14:paraId="7D940DA8" w14:textId="6975C7AE" w:rsidR="00476AB6" w:rsidRPr="00C821C9" w:rsidRDefault="00476AB6" w:rsidP="00476AB6">
      <w:pPr>
        <w:pStyle w:val="ListParagraph"/>
        <w:numPr>
          <w:ilvl w:val="0"/>
          <w:numId w:val="24"/>
        </w:numPr>
        <w:rPr>
          <w:sz w:val="18"/>
          <w:szCs w:val="20"/>
        </w:rPr>
      </w:pPr>
      <w:r w:rsidRPr="00C821C9">
        <w:rPr>
          <w:sz w:val="18"/>
          <w:szCs w:val="20"/>
        </w:rPr>
        <w:t xml:space="preserve">Created a decoder that decoded the 32-bit instruction into specific steps that would perform </w:t>
      </w:r>
      <w:r w:rsidR="00E0705A" w:rsidRPr="00C821C9">
        <w:rPr>
          <w:sz w:val="18"/>
          <w:szCs w:val="20"/>
        </w:rPr>
        <w:t>instructions</w:t>
      </w:r>
      <w:r w:rsidR="00EC01BE">
        <w:rPr>
          <w:sz w:val="18"/>
          <w:szCs w:val="20"/>
        </w:rPr>
        <w:t>.</w:t>
      </w:r>
    </w:p>
    <w:p w14:paraId="3D6DB27A" w14:textId="28EB645B" w:rsidR="00A76B31" w:rsidRPr="003902D6" w:rsidRDefault="0002489F" w:rsidP="003902D6">
      <w:pPr>
        <w:pStyle w:val="ListParagraph"/>
        <w:numPr>
          <w:ilvl w:val="0"/>
          <w:numId w:val="24"/>
        </w:numPr>
        <w:rPr>
          <w:sz w:val="20"/>
        </w:rPr>
      </w:pPr>
      <w:r w:rsidRPr="00C821C9">
        <w:rPr>
          <w:sz w:val="18"/>
          <w:szCs w:val="20"/>
        </w:rPr>
        <w:t>Created testbenches on Verilog and ran the tests on Model</w:t>
      </w:r>
      <w:r w:rsidR="001366E6" w:rsidRPr="00C821C9">
        <w:rPr>
          <w:sz w:val="18"/>
          <w:szCs w:val="20"/>
        </w:rPr>
        <w:t>S</w:t>
      </w:r>
      <w:r w:rsidRPr="00C821C9">
        <w:rPr>
          <w:sz w:val="18"/>
          <w:szCs w:val="20"/>
        </w:rPr>
        <w:t xml:space="preserve">im to ensure the modules were </w:t>
      </w:r>
      <w:r w:rsidR="00F833F5" w:rsidRPr="00C821C9">
        <w:rPr>
          <w:sz w:val="18"/>
          <w:szCs w:val="20"/>
        </w:rPr>
        <w:t>correct</w:t>
      </w:r>
      <w:r w:rsidR="00EC01BE">
        <w:rPr>
          <w:sz w:val="18"/>
          <w:szCs w:val="20"/>
        </w:rPr>
        <w:t>.</w:t>
      </w:r>
    </w:p>
    <w:p w14:paraId="2154E8FF" w14:textId="37CD2A49" w:rsidR="002D7601" w:rsidRPr="009020B0" w:rsidRDefault="00003876" w:rsidP="002D7601">
      <w:pPr>
        <w:pStyle w:val="Heading2"/>
        <w:rPr>
          <w:b w:val="0"/>
          <w:i/>
          <w:sz w:val="20"/>
          <w:szCs w:val="22"/>
        </w:rPr>
      </w:pPr>
      <w:r w:rsidRPr="009020B0">
        <w:rPr>
          <w:sz w:val="20"/>
          <w:szCs w:val="22"/>
        </w:rPr>
        <w:t xml:space="preserve">UBC </w:t>
      </w:r>
      <w:r w:rsidR="005A70F2" w:rsidRPr="009020B0">
        <w:rPr>
          <w:sz w:val="20"/>
          <w:szCs w:val="22"/>
        </w:rPr>
        <w:t>orbit</w:t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="002D7601">
        <w:rPr>
          <w:sz w:val="20"/>
          <w:szCs w:val="22"/>
        </w:rPr>
        <w:t xml:space="preserve">                             </w:t>
      </w:r>
      <w:r w:rsidR="002D7601" w:rsidRPr="009020B0">
        <w:rPr>
          <w:b w:val="0"/>
          <w:caps w:val="0"/>
          <w:sz w:val="20"/>
          <w:szCs w:val="22"/>
        </w:rPr>
        <w:t>S</w:t>
      </w:r>
      <w:r w:rsidR="002D7601">
        <w:rPr>
          <w:b w:val="0"/>
          <w:caps w:val="0"/>
          <w:sz w:val="20"/>
          <w:szCs w:val="22"/>
        </w:rPr>
        <w:t>EPT</w:t>
      </w:r>
      <w:r w:rsidR="002D7601" w:rsidRPr="009020B0">
        <w:rPr>
          <w:b w:val="0"/>
          <w:caps w:val="0"/>
          <w:sz w:val="20"/>
          <w:szCs w:val="22"/>
        </w:rPr>
        <w:t xml:space="preserve"> 2018 </w:t>
      </w:r>
      <w:r w:rsidR="002D7601">
        <w:rPr>
          <w:b w:val="0"/>
          <w:caps w:val="0"/>
          <w:sz w:val="20"/>
          <w:szCs w:val="22"/>
        </w:rPr>
        <w:t>–</w:t>
      </w:r>
      <w:r w:rsidR="002D7601" w:rsidRPr="009020B0">
        <w:rPr>
          <w:b w:val="0"/>
          <w:caps w:val="0"/>
          <w:sz w:val="20"/>
          <w:szCs w:val="22"/>
        </w:rPr>
        <w:t xml:space="preserve"> </w:t>
      </w:r>
      <w:r w:rsidR="002D7601">
        <w:rPr>
          <w:b w:val="0"/>
          <w:caps w:val="0"/>
          <w:sz w:val="20"/>
          <w:szCs w:val="22"/>
        </w:rPr>
        <w:t>APRIL 2020</w:t>
      </w:r>
    </w:p>
    <w:p w14:paraId="67C6E13F" w14:textId="21FED072" w:rsidR="00267291" w:rsidRPr="00F833F5" w:rsidRDefault="00267291" w:rsidP="00267291">
      <w:pPr>
        <w:rPr>
          <w:i/>
          <w:sz w:val="20"/>
        </w:rPr>
      </w:pPr>
      <w:r>
        <w:rPr>
          <w:i/>
          <w:sz w:val="20"/>
        </w:rPr>
        <w:t>Structure Sub-Team</w:t>
      </w:r>
    </w:p>
    <w:p w14:paraId="2644CF34" w14:textId="01475743" w:rsidR="00E0705A" w:rsidRPr="00C821C9" w:rsidRDefault="00E03CD3" w:rsidP="00DC2961">
      <w:pPr>
        <w:pStyle w:val="ListParagraph"/>
        <w:numPr>
          <w:ilvl w:val="0"/>
          <w:numId w:val="24"/>
        </w:numPr>
        <w:rPr>
          <w:sz w:val="18"/>
          <w:szCs w:val="20"/>
        </w:rPr>
      </w:pPr>
      <w:r w:rsidRPr="00C821C9">
        <w:rPr>
          <w:sz w:val="18"/>
          <w:szCs w:val="20"/>
        </w:rPr>
        <w:t>Engineering design team with a goal of creating a satellite that will take pictures of specific places on Earth from low-Earth orbit</w:t>
      </w:r>
      <w:r w:rsidR="00EC01BE">
        <w:rPr>
          <w:sz w:val="18"/>
          <w:szCs w:val="20"/>
        </w:rPr>
        <w:t>.</w:t>
      </w:r>
    </w:p>
    <w:p w14:paraId="3719244D" w14:textId="6060EBEA" w:rsidR="00E03CD3" w:rsidRPr="00C821C9" w:rsidRDefault="00E03CD3" w:rsidP="00DC2961">
      <w:pPr>
        <w:pStyle w:val="ListParagraph"/>
        <w:numPr>
          <w:ilvl w:val="0"/>
          <w:numId w:val="24"/>
        </w:numPr>
        <w:rPr>
          <w:sz w:val="18"/>
          <w:szCs w:val="20"/>
        </w:rPr>
      </w:pPr>
      <w:r w:rsidRPr="00C821C9">
        <w:rPr>
          <w:sz w:val="18"/>
          <w:szCs w:val="20"/>
        </w:rPr>
        <w:t>Satellite is set to be launched into low-Earth orbit from Florida in December 2020</w:t>
      </w:r>
      <w:r w:rsidR="00EC01BE">
        <w:rPr>
          <w:sz w:val="18"/>
          <w:szCs w:val="20"/>
        </w:rPr>
        <w:t>.</w:t>
      </w:r>
    </w:p>
    <w:p w14:paraId="1135EC0D" w14:textId="6B8D4960" w:rsidR="00DC2961" w:rsidRPr="00C821C9" w:rsidRDefault="005A70F2" w:rsidP="00DC2961">
      <w:pPr>
        <w:pStyle w:val="ListParagraph"/>
        <w:numPr>
          <w:ilvl w:val="0"/>
          <w:numId w:val="24"/>
        </w:numPr>
        <w:rPr>
          <w:sz w:val="18"/>
          <w:szCs w:val="20"/>
        </w:rPr>
      </w:pPr>
      <w:r w:rsidRPr="00C821C9">
        <w:rPr>
          <w:sz w:val="18"/>
          <w:szCs w:val="20"/>
        </w:rPr>
        <w:t xml:space="preserve">Created a python script that </w:t>
      </w:r>
      <w:r w:rsidR="001161FB" w:rsidRPr="00C821C9">
        <w:rPr>
          <w:sz w:val="18"/>
          <w:szCs w:val="20"/>
        </w:rPr>
        <w:t>convert</w:t>
      </w:r>
      <w:r w:rsidR="00DC2961" w:rsidRPr="00C821C9">
        <w:rPr>
          <w:sz w:val="18"/>
          <w:szCs w:val="20"/>
        </w:rPr>
        <w:t>ed</w:t>
      </w:r>
      <w:r w:rsidR="001161FB" w:rsidRPr="00C821C9">
        <w:rPr>
          <w:sz w:val="18"/>
          <w:szCs w:val="20"/>
        </w:rPr>
        <w:t xml:space="preserve"> irradiance values from a CSV file into temperature and </w:t>
      </w:r>
      <w:r w:rsidR="00DC2961" w:rsidRPr="00C821C9">
        <w:rPr>
          <w:sz w:val="18"/>
          <w:szCs w:val="20"/>
        </w:rPr>
        <w:t>wrote the data onto a separate CSV file</w:t>
      </w:r>
      <w:r w:rsidR="00D85BE8" w:rsidRPr="00C821C9">
        <w:rPr>
          <w:sz w:val="18"/>
          <w:szCs w:val="20"/>
        </w:rPr>
        <w:t>.</w:t>
      </w:r>
    </w:p>
    <w:p w14:paraId="5CAD6199" w14:textId="07F1C00A" w:rsidR="00DC2961" w:rsidRPr="00C821C9" w:rsidRDefault="00DC2961" w:rsidP="00DC2961">
      <w:pPr>
        <w:pStyle w:val="ListParagraph"/>
        <w:numPr>
          <w:ilvl w:val="0"/>
          <w:numId w:val="24"/>
        </w:numPr>
        <w:rPr>
          <w:sz w:val="18"/>
          <w:szCs w:val="20"/>
        </w:rPr>
      </w:pPr>
      <w:r w:rsidRPr="00C821C9">
        <w:rPr>
          <w:sz w:val="18"/>
          <w:szCs w:val="20"/>
        </w:rPr>
        <w:t>Utilized Dr</w:t>
      </w:r>
      <w:r w:rsidR="00AA2077" w:rsidRPr="00C821C9">
        <w:rPr>
          <w:sz w:val="18"/>
          <w:szCs w:val="20"/>
        </w:rPr>
        <w:t>emel</w:t>
      </w:r>
      <w:r w:rsidRPr="00C821C9">
        <w:rPr>
          <w:sz w:val="18"/>
          <w:szCs w:val="20"/>
        </w:rPr>
        <w:t xml:space="preserve">s, Miter Saws, and </w:t>
      </w:r>
      <w:r w:rsidR="00561781" w:rsidRPr="00C821C9">
        <w:rPr>
          <w:sz w:val="18"/>
          <w:szCs w:val="20"/>
        </w:rPr>
        <w:t xml:space="preserve">Belt Sanders </w:t>
      </w:r>
      <w:r w:rsidRPr="00C821C9">
        <w:rPr>
          <w:sz w:val="18"/>
          <w:szCs w:val="20"/>
        </w:rPr>
        <w:t xml:space="preserve">to cut </w:t>
      </w:r>
      <w:r w:rsidR="00561781" w:rsidRPr="00C821C9">
        <w:rPr>
          <w:sz w:val="18"/>
          <w:szCs w:val="20"/>
        </w:rPr>
        <w:t xml:space="preserve">aluminum rods to specific </w:t>
      </w:r>
      <w:r w:rsidR="00D85BE8" w:rsidRPr="00C821C9">
        <w:rPr>
          <w:sz w:val="18"/>
          <w:szCs w:val="20"/>
        </w:rPr>
        <w:t>sizes</w:t>
      </w:r>
      <w:r w:rsidR="00EC01BE">
        <w:rPr>
          <w:sz w:val="18"/>
          <w:szCs w:val="20"/>
        </w:rPr>
        <w:t>.</w:t>
      </w:r>
    </w:p>
    <w:p w14:paraId="0286113D" w14:textId="7FB2C30D" w:rsidR="00E54986" w:rsidRPr="00C821C9" w:rsidRDefault="00D85BE8" w:rsidP="00DC2961">
      <w:pPr>
        <w:pStyle w:val="ListParagraph"/>
        <w:numPr>
          <w:ilvl w:val="0"/>
          <w:numId w:val="24"/>
        </w:numPr>
        <w:rPr>
          <w:sz w:val="18"/>
          <w:szCs w:val="20"/>
        </w:rPr>
      </w:pPr>
      <w:r w:rsidRPr="00C821C9">
        <w:rPr>
          <w:sz w:val="18"/>
          <w:szCs w:val="20"/>
        </w:rPr>
        <w:t>Overhauled the casing design of the satellite on SolidWorks so that compartments can be easily accessed</w:t>
      </w:r>
      <w:r w:rsidR="00EC01BE">
        <w:rPr>
          <w:sz w:val="18"/>
          <w:szCs w:val="20"/>
        </w:rPr>
        <w:t>.</w:t>
      </w:r>
    </w:p>
    <w:p w14:paraId="3F3FA65B" w14:textId="66D09E70" w:rsidR="00C821C9" w:rsidRPr="00855394" w:rsidRDefault="00AA2077" w:rsidP="00AA207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C821C9">
        <w:rPr>
          <w:sz w:val="18"/>
          <w:szCs w:val="20"/>
        </w:rPr>
        <w:t>Designed external rails on SolidWorks that will be used in the main assembly to connect different modules</w:t>
      </w:r>
      <w:r w:rsidR="00EC01BE">
        <w:rPr>
          <w:sz w:val="18"/>
          <w:szCs w:val="20"/>
        </w:rPr>
        <w:t>.</w:t>
      </w:r>
    </w:p>
    <w:p w14:paraId="53EE7CFA" w14:textId="368F507E" w:rsidR="00AA2077" w:rsidRPr="009020B0" w:rsidRDefault="00AA2077" w:rsidP="00AA2077">
      <w:pPr>
        <w:pStyle w:val="Heading2"/>
        <w:rPr>
          <w:b w:val="0"/>
          <w:i/>
          <w:sz w:val="20"/>
          <w:szCs w:val="22"/>
        </w:rPr>
      </w:pPr>
      <w:r w:rsidRPr="009020B0">
        <w:rPr>
          <w:sz w:val="20"/>
          <w:szCs w:val="22"/>
        </w:rPr>
        <w:t>VEX Robotics</w:t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="009020B0">
        <w:rPr>
          <w:sz w:val="20"/>
          <w:szCs w:val="22"/>
        </w:rPr>
        <w:tab/>
      </w:r>
      <w:r w:rsidR="006F276B">
        <w:rPr>
          <w:sz w:val="20"/>
          <w:szCs w:val="22"/>
        </w:rPr>
        <w:t xml:space="preserve">             </w:t>
      </w:r>
      <w:r w:rsidRPr="009020B0">
        <w:rPr>
          <w:b w:val="0"/>
          <w:caps w:val="0"/>
          <w:sz w:val="20"/>
          <w:szCs w:val="22"/>
        </w:rPr>
        <w:t>S</w:t>
      </w:r>
      <w:r w:rsidR="006F276B">
        <w:rPr>
          <w:b w:val="0"/>
          <w:caps w:val="0"/>
          <w:sz w:val="20"/>
          <w:szCs w:val="22"/>
        </w:rPr>
        <w:t>EPT</w:t>
      </w:r>
      <w:r w:rsidRPr="009020B0">
        <w:rPr>
          <w:b w:val="0"/>
          <w:caps w:val="0"/>
          <w:sz w:val="20"/>
          <w:szCs w:val="22"/>
        </w:rPr>
        <w:t xml:space="preserve"> 2014 – A</w:t>
      </w:r>
      <w:r w:rsidR="006F276B">
        <w:rPr>
          <w:b w:val="0"/>
          <w:caps w:val="0"/>
          <w:sz w:val="20"/>
          <w:szCs w:val="22"/>
        </w:rPr>
        <w:t>PRIL</w:t>
      </w:r>
      <w:r w:rsidRPr="009020B0">
        <w:rPr>
          <w:b w:val="0"/>
          <w:caps w:val="0"/>
          <w:sz w:val="20"/>
          <w:szCs w:val="22"/>
        </w:rPr>
        <w:t xml:space="preserve"> 2017</w:t>
      </w:r>
    </w:p>
    <w:p w14:paraId="28CCEB53" w14:textId="030DAE04" w:rsidR="00E03CD3" w:rsidRPr="00E03CD3" w:rsidRDefault="00AA2077" w:rsidP="00E03CD3">
      <w:pPr>
        <w:rPr>
          <w:i/>
          <w:sz w:val="20"/>
          <w:szCs w:val="18"/>
        </w:rPr>
      </w:pPr>
      <w:r w:rsidRPr="009020B0">
        <w:rPr>
          <w:i/>
          <w:sz w:val="20"/>
          <w:szCs w:val="18"/>
        </w:rPr>
        <w:t>3388E Team Member</w:t>
      </w:r>
    </w:p>
    <w:p w14:paraId="57D2B068" w14:textId="7D2746B6" w:rsidR="00E03CD3" w:rsidRPr="00C821C9" w:rsidRDefault="00E03CD3" w:rsidP="00E03CD3">
      <w:pPr>
        <w:pStyle w:val="ListParagraph"/>
        <w:numPr>
          <w:ilvl w:val="0"/>
          <w:numId w:val="24"/>
        </w:numPr>
        <w:rPr>
          <w:sz w:val="18"/>
          <w:szCs w:val="20"/>
        </w:rPr>
      </w:pPr>
      <w:r w:rsidRPr="00C821C9">
        <w:rPr>
          <w:sz w:val="18"/>
          <w:szCs w:val="20"/>
        </w:rPr>
        <w:t>Robotics competition with a goal of creating a user-controlled and autonomous robot that will participate in a cone stacking game</w:t>
      </w:r>
      <w:r w:rsidR="00EC01BE">
        <w:rPr>
          <w:sz w:val="18"/>
          <w:szCs w:val="20"/>
        </w:rPr>
        <w:t>.</w:t>
      </w:r>
    </w:p>
    <w:p w14:paraId="5A097C0D" w14:textId="5C664C92" w:rsidR="00E03CD3" w:rsidRPr="00C821C9" w:rsidRDefault="00E03CD3" w:rsidP="00E03CD3">
      <w:pPr>
        <w:pStyle w:val="ListParagraph"/>
        <w:numPr>
          <w:ilvl w:val="0"/>
          <w:numId w:val="24"/>
        </w:numPr>
        <w:rPr>
          <w:sz w:val="18"/>
          <w:szCs w:val="20"/>
        </w:rPr>
      </w:pPr>
      <w:r w:rsidRPr="00C821C9">
        <w:rPr>
          <w:sz w:val="18"/>
          <w:szCs w:val="20"/>
        </w:rPr>
        <w:t>Achieved 1st place in the Calgary Regionals VEX Robotics Competition.</w:t>
      </w:r>
    </w:p>
    <w:p w14:paraId="6FEA9322" w14:textId="612C578A" w:rsidR="00F833F5" w:rsidRPr="00C821C9" w:rsidRDefault="00AA2077" w:rsidP="00AA2077">
      <w:pPr>
        <w:pStyle w:val="ListParagraph"/>
        <w:numPr>
          <w:ilvl w:val="0"/>
          <w:numId w:val="24"/>
        </w:numPr>
        <w:rPr>
          <w:sz w:val="18"/>
          <w:szCs w:val="20"/>
        </w:rPr>
      </w:pPr>
      <w:r w:rsidRPr="00C821C9">
        <w:rPr>
          <w:sz w:val="18"/>
          <w:szCs w:val="20"/>
        </w:rPr>
        <w:t>U</w:t>
      </w:r>
      <w:r w:rsidR="00D00E73" w:rsidRPr="00C821C9">
        <w:rPr>
          <w:sz w:val="18"/>
          <w:szCs w:val="20"/>
        </w:rPr>
        <w:t>tiliz</w:t>
      </w:r>
      <w:r w:rsidRPr="00C821C9">
        <w:rPr>
          <w:sz w:val="18"/>
          <w:szCs w:val="20"/>
        </w:rPr>
        <w:t>ed hacksaws, bandsaws, drills, and Dremels to create the parts necessary for constructing the robot</w:t>
      </w:r>
      <w:r w:rsidR="00EC01BE">
        <w:rPr>
          <w:sz w:val="18"/>
          <w:szCs w:val="20"/>
        </w:rPr>
        <w:t>.</w:t>
      </w:r>
    </w:p>
    <w:p w14:paraId="594FCF79" w14:textId="4CFB5658" w:rsidR="00AA2077" w:rsidRPr="00C821C9" w:rsidRDefault="00AA2077" w:rsidP="00AA2077">
      <w:pPr>
        <w:pStyle w:val="ListParagraph"/>
        <w:numPr>
          <w:ilvl w:val="0"/>
          <w:numId w:val="24"/>
        </w:numPr>
        <w:rPr>
          <w:sz w:val="18"/>
          <w:szCs w:val="20"/>
        </w:rPr>
      </w:pPr>
      <w:r w:rsidRPr="00C821C9">
        <w:rPr>
          <w:sz w:val="18"/>
          <w:szCs w:val="20"/>
        </w:rPr>
        <w:t>Programmed the robot</w:t>
      </w:r>
      <w:r w:rsidR="00D00E73" w:rsidRPr="00C821C9">
        <w:rPr>
          <w:sz w:val="18"/>
          <w:szCs w:val="20"/>
        </w:rPr>
        <w:t>,</w:t>
      </w:r>
      <w:r w:rsidRPr="00C821C9">
        <w:rPr>
          <w:sz w:val="18"/>
          <w:szCs w:val="20"/>
        </w:rPr>
        <w:t xml:space="preserve"> in C</w:t>
      </w:r>
      <w:r w:rsidR="00D00E73" w:rsidRPr="00C821C9">
        <w:rPr>
          <w:sz w:val="18"/>
          <w:szCs w:val="20"/>
        </w:rPr>
        <w:t>,</w:t>
      </w:r>
      <w:r w:rsidRPr="00C821C9">
        <w:rPr>
          <w:sz w:val="18"/>
          <w:szCs w:val="20"/>
        </w:rPr>
        <w:t xml:space="preserve"> </w:t>
      </w:r>
      <w:r w:rsidR="00F833F5" w:rsidRPr="00C821C9">
        <w:rPr>
          <w:sz w:val="18"/>
          <w:szCs w:val="20"/>
        </w:rPr>
        <w:t xml:space="preserve">to respond to sensors </w:t>
      </w:r>
      <w:r w:rsidR="00044485" w:rsidRPr="00C821C9">
        <w:rPr>
          <w:sz w:val="18"/>
          <w:szCs w:val="20"/>
        </w:rPr>
        <w:t xml:space="preserve">in an autonomous mode </w:t>
      </w:r>
      <w:r w:rsidR="00F833F5" w:rsidRPr="00C821C9">
        <w:rPr>
          <w:sz w:val="18"/>
          <w:szCs w:val="20"/>
        </w:rPr>
        <w:t>and a wireless controller</w:t>
      </w:r>
      <w:r w:rsidR="00EC01BE">
        <w:rPr>
          <w:sz w:val="18"/>
          <w:szCs w:val="20"/>
        </w:rPr>
        <w:t>.</w:t>
      </w:r>
    </w:p>
    <w:p w14:paraId="5795EC2C" w14:textId="2A95BF7E" w:rsidR="00CE7726" w:rsidRDefault="007645BE" w:rsidP="007645BE">
      <w:pPr>
        <w:pStyle w:val="Heading1"/>
        <w:rPr>
          <w:sz w:val="24"/>
          <w:szCs w:val="28"/>
        </w:rPr>
      </w:pPr>
      <w:r w:rsidRPr="009020B0">
        <w:rPr>
          <w:sz w:val="24"/>
          <w:szCs w:val="28"/>
        </w:rPr>
        <w:t>Personal Projects</w:t>
      </w:r>
    </w:p>
    <w:p w14:paraId="60CA6C9F" w14:textId="77777777" w:rsidR="002D2E5E" w:rsidRPr="009020B0" w:rsidRDefault="002D2E5E" w:rsidP="002D2E5E">
      <w:pPr>
        <w:pStyle w:val="Heading2"/>
        <w:rPr>
          <w:b w:val="0"/>
          <w:i/>
          <w:sz w:val="20"/>
          <w:szCs w:val="22"/>
        </w:rPr>
      </w:pPr>
      <w:r>
        <w:rPr>
          <w:sz w:val="20"/>
          <w:szCs w:val="22"/>
        </w:rPr>
        <w:t>AXEL Ai personal assistant</w:t>
      </w:r>
      <w:r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>
        <w:rPr>
          <w:b w:val="0"/>
          <w:bCs/>
          <w:sz w:val="20"/>
          <w:szCs w:val="22"/>
        </w:rPr>
        <w:t xml:space="preserve">Nov 2020 </w:t>
      </w:r>
      <w:r w:rsidRPr="009020B0">
        <w:rPr>
          <w:b w:val="0"/>
          <w:caps w:val="0"/>
          <w:sz w:val="20"/>
          <w:szCs w:val="22"/>
        </w:rPr>
        <w:t>– PRESENT</w:t>
      </w:r>
    </w:p>
    <w:p w14:paraId="50B606F9" w14:textId="17017AA2" w:rsidR="002D2E5E" w:rsidRDefault="002D2E5E" w:rsidP="002D2E5E">
      <w:pPr>
        <w:pStyle w:val="ListParagraph"/>
        <w:numPr>
          <w:ilvl w:val="0"/>
          <w:numId w:val="24"/>
        </w:numPr>
        <w:rPr>
          <w:sz w:val="18"/>
          <w:szCs w:val="20"/>
        </w:rPr>
      </w:pPr>
      <w:r>
        <w:rPr>
          <w:sz w:val="18"/>
          <w:szCs w:val="20"/>
        </w:rPr>
        <w:t xml:space="preserve">Inspired by Marvel’s Iron Man and his AI assistant Jarvis, I set out to create my own ‘Jarvis’ named </w:t>
      </w:r>
      <w:r w:rsidR="00EC01BE">
        <w:rPr>
          <w:sz w:val="18"/>
          <w:szCs w:val="20"/>
        </w:rPr>
        <w:t>Axel.</w:t>
      </w:r>
    </w:p>
    <w:p w14:paraId="723657EB" w14:textId="77777777" w:rsidR="002D2E5E" w:rsidRDefault="002D2E5E" w:rsidP="002D2E5E">
      <w:pPr>
        <w:pStyle w:val="ListParagraph"/>
        <w:numPr>
          <w:ilvl w:val="0"/>
          <w:numId w:val="24"/>
        </w:numPr>
        <w:rPr>
          <w:sz w:val="18"/>
          <w:szCs w:val="20"/>
        </w:rPr>
      </w:pPr>
      <w:r>
        <w:rPr>
          <w:sz w:val="18"/>
          <w:szCs w:val="20"/>
        </w:rPr>
        <w:t>Utilized Apache’s Spark to train a model from a personal dataset of commands and associated states so model can effectively take an input command and output a state with over 90% accuracy.</w:t>
      </w:r>
    </w:p>
    <w:p w14:paraId="29D7CDEE" w14:textId="77777777" w:rsidR="002D2E5E" w:rsidRPr="002C27C4" w:rsidRDefault="002D2E5E" w:rsidP="002D2E5E">
      <w:pPr>
        <w:pStyle w:val="ListParagraph"/>
        <w:numPr>
          <w:ilvl w:val="0"/>
          <w:numId w:val="24"/>
        </w:numPr>
        <w:rPr>
          <w:sz w:val="18"/>
          <w:szCs w:val="20"/>
        </w:rPr>
      </w:pPr>
      <w:r>
        <w:rPr>
          <w:sz w:val="18"/>
          <w:szCs w:val="20"/>
        </w:rPr>
        <w:t>Utilized TensorFlow to create a computer vision model for facial detection with an over 80% accuracy.</w:t>
      </w:r>
    </w:p>
    <w:p w14:paraId="5703EB2B" w14:textId="77777777" w:rsidR="002D2E5E" w:rsidRDefault="002D2E5E" w:rsidP="002D2E5E">
      <w:pPr>
        <w:pStyle w:val="ListParagraph"/>
        <w:numPr>
          <w:ilvl w:val="0"/>
          <w:numId w:val="24"/>
        </w:numPr>
        <w:rPr>
          <w:sz w:val="18"/>
          <w:szCs w:val="20"/>
        </w:rPr>
      </w:pPr>
      <w:r>
        <w:rPr>
          <w:sz w:val="18"/>
          <w:szCs w:val="20"/>
        </w:rPr>
        <w:t>Using Spotify’s web API, programmed Axel to play specific songs, albums, playlists, or artists and put songs in queue.</w:t>
      </w:r>
    </w:p>
    <w:p w14:paraId="4C61A3F1" w14:textId="77777777" w:rsidR="002D2E5E" w:rsidRDefault="002D2E5E" w:rsidP="002D2E5E">
      <w:pPr>
        <w:pStyle w:val="ListParagraph"/>
        <w:numPr>
          <w:ilvl w:val="0"/>
          <w:numId w:val="24"/>
        </w:numPr>
        <w:rPr>
          <w:sz w:val="18"/>
          <w:szCs w:val="20"/>
        </w:rPr>
      </w:pPr>
      <w:r>
        <w:rPr>
          <w:sz w:val="18"/>
          <w:szCs w:val="20"/>
        </w:rPr>
        <w:t>Created a system for Axel to login to Facebook securely, and store cookies locally so that the user does not need to input a 2-Factor authentication code again. User can use axel to send Facebook messages to their close friends from their account.</w:t>
      </w:r>
    </w:p>
    <w:p w14:paraId="58DB2DCA" w14:textId="77777777" w:rsidR="002D2E5E" w:rsidRDefault="002D2E5E" w:rsidP="002D2E5E">
      <w:pPr>
        <w:pStyle w:val="ListParagraph"/>
        <w:numPr>
          <w:ilvl w:val="0"/>
          <w:numId w:val="24"/>
        </w:numPr>
        <w:rPr>
          <w:sz w:val="18"/>
          <w:szCs w:val="20"/>
        </w:rPr>
      </w:pPr>
      <w:r>
        <w:rPr>
          <w:sz w:val="18"/>
          <w:szCs w:val="20"/>
        </w:rPr>
        <w:t>Linked Axel to phone number so Axel can send messages and calls.</w:t>
      </w:r>
    </w:p>
    <w:p w14:paraId="6B788508" w14:textId="77777777" w:rsidR="002D2E5E" w:rsidRPr="00CC33DE" w:rsidRDefault="002D2E5E" w:rsidP="002D2E5E">
      <w:pPr>
        <w:pStyle w:val="ListParagraph"/>
        <w:numPr>
          <w:ilvl w:val="0"/>
          <w:numId w:val="24"/>
        </w:numPr>
        <w:rPr>
          <w:sz w:val="18"/>
          <w:szCs w:val="20"/>
        </w:rPr>
      </w:pPr>
      <w:r>
        <w:rPr>
          <w:sz w:val="18"/>
          <w:szCs w:val="20"/>
        </w:rPr>
        <w:t>Utilized a chatbot learning algorithm and conversion corpus to create a chatbot function.</w:t>
      </w:r>
    </w:p>
    <w:p w14:paraId="7475A2E7" w14:textId="77777777" w:rsidR="00855394" w:rsidRPr="009020B0" w:rsidRDefault="00855394" w:rsidP="00855394">
      <w:pPr>
        <w:pStyle w:val="Heading2"/>
        <w:rPr>
          <w:b w:val="0"/>
          <w:i/>
          <w:sz w:val="20"/>
          <w:szCs w:val="22"/>
        </w:rPr>
      </w:pPr>
      <w:r>
        <w:rPr>
          <w:sz w:val="20"/>
          <w:szCs w:val="22"/>
        </w:rPr>
        <w:t>Unity game development</w:t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>
        <w:rPr>
          <w:b w:val="0"/>
          <w:bCs/>
          <w:sz w:val="20"/>
          <w:szCs w:val="22"/>
        </w:rPr>
        <w:t xml:space="preserve">July 2020 </w:t>
      </w:r>
      <w:r w:rsidRPr="009020B0">
        <w:rPr>
          <w:b w:val="0"/>
          <w:caps w:val="0"/>
          <w:sz w:val="20"/>
          <w:szCs w:val="22"/>
        </w:rPr>
        <w:t>– PRESENT</w:t>
      </w:r>
    </w:p>
    <w:p w14:paraId="5FF76337" w14:textId="4A5BB115" w:rsidR="00855394" w:rsidRDefault="00855394" w:rsidP="00855394">
      <w:pPr>
        <w:pStyle w:val="ListParagraph"/>
        <w:numPr>
          <w:ilvl w:val="0"/>
          <w:numId w:val="24"/>
        </w:numPr>
        <w:rPr>
          <w:sz w:val="18"/>
          <w:szCs w:val="20"/>
        </w:rPr>
      </w:pPr>
      <w:r>
        <w:rPr>
          <w:sz w:val="18"/>
          <w:szCs w:val="20"/>
        </w:rPr>
        <w:t>Started a game development team to create a video game on Unity</w:t>
      </w:r>
      <w:r w:rsidR="00EC01BE">
        <w:rPr>
          <w:sz w:val="18"/>
          <w:szCs w:val="20"/>
        </w:rPr>
        <w:t>.</w:t>
      </w:r>
    </w:p>
    <w:p w14:paraId="30A61304" w14:textId="77777777" w:rsidR="00855394" w:rsidRDefault="00855394" w:rsidP="00855394">
      <w:pPr>
        <w:pStyle w:val="ListParagraph"/>
        <w:numPr>
          <w:ilvl w:val="0"/>
          <w:numId w:val="24"/>
        </w:numPr>
        <w:rPr>
          <w:sz w:val="18"/>
          <w:szCs w:val="20"/>
        </w:rPr>
      </w:pPr>
      <w:r>
        <w:rPr>
          <w:sz w:val="18"/>
          <w:szCs w:val="20"/>
        </w:rPr>
        <w:t>Created Unity scripts that control the player, NPCs, enemies, sprites, etc.</w:t>
      </w:r>
    </w:p>
    <w:p w14:paraId="6E3458B7" w14:textId="7201CE7E" w:rsidR="00855394" w:rsidRDefault="00855394" w:rsidP="00855394">
      <w:pPr>
        <w:pStyle w:val="ListParagraph"/>
        <w:numPr>
          <w:ilvl w:val="0"/>
          <w:numId w:val="24"/>
        </w:numPr>
        <w:rPr>
          <w:sz w:val="18"/>
          <w:szCs w:val="20"/>
        </w:rPr>
      </w:pPr>
      <w:r>
        <w:rPr>
          <w:sz w:val="18"/>
          <w:szCs w:val="20"/>
        </w:rPr>
        <w:t>Built scripts that control the battle system of the game, the attacks of the player, and the attacks of the enemies</w:t>
      </w:r>
      <w:r w:rsidR="00EC01BE">
        <w:rPr>
          <w:sz w:val="18"/>
          <w:szCs w:val="20"/>
        </w:rPr>
        <w:t>.</w:t>
      </w:r>
    </w:p>
    <w:p w14:paraId="693C63A2" w14:textId="05142CA8" w:rsidR="00855394" w:rsidRDefault="00855394" w:rsidP="00855394">
      <w:pPr>
        <w:pStyle w:val="ListParagraph"/>
        <w:numPr>
          <w:ilvl w:val="0"/>
          <w:numId w:val="24"/>
        </w:numPr>
        <w:rPr>
          <w:sz w:val="18"/>
          <w:szCs w:val="20"/>
        </w:rPr>
      </w:pPr>
      <w:r>
        <w:rPr>
          <w:sz w:val="18"/>
          <w:szCs w:val="20"/>
        </w:rPr>
        <w:t>Animated characters using animation controllers for the player, NPCs, and enemies</w:t>
      </w:r>
      <w:r w:rsidR="00EC01BE">
        <w:rPr>
          <w:sz w:val="18"/>
          <w:szCs w:val="20"/>
        </w:rPr>
        <w:t>.</w:t>
      </w:r>
    </w:p>
    <w:p w14:paraId="4CC72122" w14:textId="4D886840" w:rsidR="00855394" w:rsidRDefault="00855394" w:rsidP="00855394">
      <w:pPr>
        <w:pStyle w:val="ListParagraph"/>
        <w:numPr>
          <w:ilvl w:val="0"/>
          <w:numId w:val="24"/>
        </w:numPr>
        <w:rPr>
          <w:sz w:val="18"/>
          <w:szCs w:val="20"/>
        </w:rPr>
      </w:pPr>
      <w:r>
        <w:rPr>
          <w:sz w:val="18"/>
          <w:szCs w:val="20"/>
        </w:rPr>
        <w:t>Generated cutscenes using timelines and story game objects</w:t>
      </w:r>
      <w:r w:rsidR="00EC01BE">
        <w:rPr>
          <w:sz w:val="18"/>
          <w:szCs w:val="20"/>
        </w:rPr>
        <w:t>.</w:t>
      </w:r>
    </w:p>
    <w:p w14:paraId="0E4EE2AE" w14:textId="3C5CBE3F" w:rsidR="00855394" w:rsidRDefault="00855394" w:rsidP="00855394">
      <w:pPr>
        <w:pStyle w:val="ListParagraph"/>
        <w:numPr>
          <w:ilvl w:val="0"/>
          <w:numId w:val="24"/>
        </w:numPr>
        <w:rPr>
          <w:sz w:val="18"/>
          <w:szCs w:val="20"/>
        </w:rPr>
      </w:pPr>
      <w:r>
        <w:rPr>
          <w:sz w:val="18"/>
          <w:szCs w:val="20"/>
        </w:rPr>
        <w:t xml:space="preserve">Created custom pixel-art sprites and </w:t>
      </w:r>
      <w:r w:rsidR="00EC01BE">
        <w:rPr>
          <w:sz w:val="18"/>
          <w:szCs w:val="20"/>
        </w:rPr>
        <w:t>tile sets</w:t>
      </w:r>
      <w:r>
        <w:rPr>
          <w:sz w:val="18"/>
          <w:szCs w:val="20"/>
        </w:rPr>
        <w:t xml:space="preserve"> to create animations and </w:t>
      </w:r>
      <w:r w:rsidR="00EC01BE">
        <w:rPr>
          <w:sz w:val="18"/>
          <w:szCs w:val="20"/>
        </w:rPr>
        <w:t>tile maps.</w:t>
      </w:r>
    </w:p>
    <w:p w14:paraId="035AF213" w14:textId="3DB81C4B" w:rsidR="00855394" w:rsidRDefault="00855394" w:rsidP="00855394">
      <w:pPr>
        <w:pStyle w:val="ListParagraph"/>
        <w:numPr>
          <w:ilvl w:val="0"/>
          <w:numId w:val="24"/>
        </w:numPr>
        <w:rPr>
          <w:sz w:val="18"/>
          <w:szCs w:val="20"/>
        </w:rPr>
      </w:pPr>
      <w:r>
        <w:rPr>
          <w:sz w:val="18"/>
          <w:szCs w:val="20"/>
        </w:rPr>
        <w:t>Worked with a team of writers to create an original game story</w:t>
      </w:r>
      <w:r w:rsidR="00EC01BE">
        <w:rPr>
          <w:sz w:val="18"/>
          <w:szCs w:val="20"/>
        </w:rPr>
        <w:t>.</w:t>
      </w:r>
    </w:p>
    <w:p w14:paraId="5305739B" w14:textId="32CEAC63" w:rsidR="00855394" w:rsidRDefault="00855394" w:rsidP="00855394">
      <w:pPr>
        <w:pStyle w:val="ListParagraph"/>
        <w:numPr>
          <w:ilvl w:val="0"/>
          <w:numId w:val="24"/>
        </w:numPr>
        <w:rPr>
          <w:sz w:val="18"/>
          <w:szCs w:val="20"/>
        </w:rPr>
      </w:pPr>
      <w:r>
        <w:rPr>
          <w:sz w:val="18"/>
          <w:szCs w:val="20"/>
        </w:rPr>
        <w:lastRenderedPageBreak/>
        <w:t>Worked with a team of song writers to compose original music for the game</w:t>
      </w:r>
      <w:r w:rsidR="00EC01BE">
        <w:rPr>
          <w:sz w:val="18"/>
          <w:szCs w:val="20"/>
        </w:rPr>
        <w:t>.</w:t>
      </w:r>
    </w:p>
    <w:p w14:paraId="724A7991" w14:textId="4DB52F48" w:rsidR="001366E6" w:rsidRPr="009020B0" w:rsidRDefault="001366E6" w:rsidP="001366E6">
      <w:pPr>
        <w:pStyle w:val="Heading2"/>
        <w:rPr>
          <w:b w:val="0"/>
          <w:i/>
          <w:sz w:val="20"/>
          <w:szCs w:val="22"/>
        </w:rPr>
      </w:pPr>
      <w:r>
        <w:rPr>
          <w:sz w:val="20"/>
          <w:szCs w:val="22"/>
        </w:rPr>
        <w:t>Project: pocket change</w:t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Pr="009020B0">
        <w:rPr>
          <w:sz w:val="20"/>
          <w:szCs w:val="22"/>
        </w:rPr>
        <w:tab/>
      </w:r>
      <w:r w:rsidR="006F276B">
        <w:rPr>
          <w:sz w:val="20"/>
          <w:szCs w:val="22"/>
        </w:rPr>
        <w:t xml:space="preserve">               </w:t>
      </w:r>
      <w:r w:rsidR="00ED7DDF">
        <w:rPr>
          <w:b w:val="0"/>
          <w:caps w:val="0"/>
          <w:sz w:val="20"/>
          <w:szCs w:val="22"/>
        </w:rPr>
        <w:t>S</w:t>
      </w:r>
      <w:r w:rsidR="006F276B">
        <w:rPr>
          <w:b w:val="0"/>
          <w:caps w:val="0"/>
          <w:sz w:val="20"/>
          <w:szCs w:val="22"/>
        </w:rPr>
        <w:t>EPT</w:t>
      </w:r>
      <w:r w:rsidRPr="009020B0">
        <w:rPr>
          <w:b w:val="0"/>
          <w:caps w:val="0"/>
          <w:sz w:val="20"/>
          <w:szCs w:val="22"/>
        </w:rPr>
        <w:t xml:space="preserve"> 201</w:t>
      </w:r>
      <w:r w:rsidR="00ED7DDF">
        <w:rPr>
          <w:b w:val="0"/>
          <w:caps w:val="0"/>
          <w:sz w:val="20"/>
          <w:szCs w:val="22"/>
        </w:rPr>
        <w:t>6</w:t>
      </w:r>
      <w:r w:rsidRPr="009020B0">
        <w:rPr>
          <w:b w:val="0"/>
          <w:caps w:val="0"/>
          <w:sz w:val="20"/>
          <w:szCs w:val="22"/>
        </w:rPr>
        <w:t xml:space="preserve"> – </w:t>
      </w:r>
      <w:r w:rsidR="006F276B">
        <w:rPr>
          <w:b w:val="0"/>
          <w:caps w:val="0"/>
          <w:sz w:val="20"/>
          <w:szCs w:val="22"/>
        </w:rPr>
        <w:t>SEPT 2020</w:t>
      </w:r>
    </w:p>
    <w:p w14:paraId="2E26AC48" w14:textId="37157A33" w:rsidR="001366E6" w:rsidRPr="00C821C9" w:rsidRDefault="0027306E" w:rsidP="001366E6">
      <w:pPr>
        <w:pStyle w:val="ListParagraph"/>
        <w:numPr>
          <w:ilvl w:val="0"/>
          <w:numId w:val="24"/>
        </w:numPr>
        <w:rPr>
          <w:sz w:val="18"/>
          <w:szCs w:val="20"/>
        </w:rPr>
      </w:pPr>
      <w:r w:rsidRPr="00C821C9">
        <w:rPr>
          <w:sz w:val="18"/>
          <w:szCs w:val="20"/>
        </w:rPr>
        <w:t>Created an organization that aimed to help homeless people in Calgary by receiving donations and distributing food and clothing supplies to homeless people</w:t>
      </w:r>
      <w:r w:rsidR="00EC01BE">
        <w:rPr>
          <w:sz w:val="18"/>
          <w:szCs w:val="20"/>
        </w:rPr>
        <w:t>.</w:t>
      </w:r>
    </w:p>
    <w:p w14:paraId="1A1A3146" w14:textId="20B411A4" w:rsidR="0027306E" w:rsidRPr="00C821C9" w:rsidRDefault="0027306E" w:rsidP="001366E6">
      <w:pPr>
        <w:pStyle w:val="ListParagraph"/>
        <w:numPr>
          <w:ilvl w:val="0"/>
          <w:numId w:val="24"/>
        </w:numPr>
        <w:rPr>
          <w:sz w:val="18"/>
          <w:szCs w:val="20"/>
        </w:rPr>
      </w:pPr>
      <w:r w:rsidRPr="00C821C9">
        <w:rPr>
          <w:sz w:val="18"/>
          <w:szCs w:val="20"/>
        </w:rPr>
        <w:t>Amassed over $500 in donations and helped 100+ homeless people</w:t>
      </w:r>
      <w:r w:rsidR="00EC01BE">
        <w:rPr>
          <w:sz w:val="18"/>
          <w:szCs w:val="20"/>
        </w:rPr>
        <w:t>.</w:t>
      </w:r>
    </w:p>
    <w:p w14:paraId="3BF2CF1F" w14:textId="2ECA4489" w:rsidR="00F84A4F" w:rsidRPr="00C821C9" w:rsidRDefault="00F84A4F" w:rsidP="001366E6">
      <w:pPr>
        <w:pStyle w:val="ListParagraph"/>
        <w:numPr>
          <w:ilvl w:val="0"/>
          <w:numId w:val="24"/>
        </w:numPr>
        <w:rPr>
          <w:sz w:val="18"/>
          <w:szCs w:val="20"/>
        </w:rPr>
      </w:pPr>
      <w:r w:rsidRPr="00C821C9">
        <w:rPr>
          <w:sz w:val="18"/>
          <w:szCs w:val="20"/>
        </w:rPr>
        <w:t>Opened a branch in</w:t>
      </w:r>
      <w:r w:rsidR="009578F2" w:rsidRPr="00C821C9">
        <w:rPr>
          <w:sz w:val="18"/>
          <w:szCs w:val="20"/>
        </w:rPr>
        <w:t xml:space="preserve"> North South University,</w:t>
      </w:r>
      <w:r w:rsidRPr="00C821C9">
        <w:rPr>
          <w:sz w:val="18"/>
          <w:szCs w:val="20"/>
        </w:rPr>
        <w:t xml:space="preserve"> Bangladesh</w:t>
      </w:r>
      <w:r w:rsidR="00EC01BE">
        <w:rPr>
          <w:sz w:val="18"/>
          <w:szCs w:val="20"/>
        </w:rPr>
        <w:t>.</w:t>
      </w:r>
    </w:p>
    <w:p w14:paraId="53CFFA1C" w14:textId="77777777" w:rsidR="00A34297" w:rsidRDefault="00FD7E08" w:rsidP="00D35252">
      <w:pPr>
        <w:pStyle w:val="Heading1"/>
        <w:rPr>
          <w:b w:val="0"/>
          <w:color w:val="auto"/>
          <w:sz w:val="20"/>
          <w:szCs w:val="24"/>
        </w:rPr>
      </w:pPr>
      <w:r w:rsidRPr="009020B0">
        <w:rPr>
          <w:sz w:val="24"/>
          <w:szCs w:val="28"/>
        </w:rPr>
        <w:t>Interests &amp; Activities</w:t>
      </w:r>
      <w:r w:rsidRPr="00D35252">
        <w:rPr>
          <w:b w:val="0"/>
          <w:color w:val="auto"/>
          <w:sz w:val="20"/>
          <w:szCs w:val="24"/>
        </w:rPr>
        <w:t xml:space="preserve"> </w:t>
      </w:r>
    </w:p>
    <w:p w14:paraId="0E31DA0A" w14:textId="77777777" w:rsidR="00855394" w:rsidRPr="00D35252" w:rsidRDefault="00855394" w:rsidP="00855394">
      <w:pPr>
        <w:pStyle w:val="Heading1"/>
        <w:rPr>
          <w:b w:val="0"/>
          <w:color w:val="auto"/>
          <w:sz w:val="20"/>
          <w:szCs w:val="24"/>
        </w:rPr>
      </w:pPr>
      <w:r w:rsidRPr="00D35252">
        <w:rPr>
          <w:b w:val="0"/>
          <w:color w:val="auto"/>
          <w:sz w:val="20"/>
          <w:szCs w:val="24"/>
        </w:rPr>
        <w:t xml:space="preserve">Bodybuilding, </w:t>
      </w:r>
      <w:r>
        <w:rPr>
          <w:b w:val="0"/>
          <w:color w:val="auto"/>
          <w:sz w:val="20"/>
          <w:szCs w:val="24"/>
        </w:rPr>
        <w:t xml:space="preserve">video games, </w:t>
      </w:r>
      <w:r w:rsidRPr="00D35252">
        <w:rPr>
          <w:b w:val="0"/>
          <w:color w:val="auto"/>
          <w:sz w:val="20"/>
          <w:szCs w:val="24"/>
        </w:rPr>
        <w:t xml:space="preserve">song writing, guitar, cooking, Hung Gar Kung Fu, basketball, </w:t>
      </w:r>
      <w:r>
        <w:rPr>
          <w:b w:val="0"/>
          <w:color w:val="auto"/>
          <w:sz w:val="20"/>
          <w:szCs w:val="24"/>
        </w:rPr>
        <w:t>hiking</w:t>
      </w:r>
      <w:r w:rsidRPr="00D35252">
        <w:rPr>
          <w:b w:val="0"/>
          <w:color w:val="auto"/>
          <w:sz w:val="20"/>
          <w:szCs w:val="24"/>
        </w:rPr>
        <w:t xml:space="preserve">, </w:t>
      </w:r>
      <w:r>
        <w:rPr>
          <w:b w:val="0"/>
          <w:color w:val="auto"/>
          <w:sz w:val="20"/>
          <w:szCs w:val="24"/>
        </w:rPr>
        <w:t>theoretical physics</w:t>
      </w:r>
    </w:p>
    <w:p w14:paraId="0543D476" w14:textId="77777777" w:rsidR="00F76358" w:rsidRPr="00E02F6D" w:rsidRDefault="00F76358" w:rsidP="00F76358"/>
    <w:sectPr w:rsidR="00F76358" w:rsidRPr="00E02F6D" w:rsidSect="00617B26">
      <w:footerReference w:type="default" r:id="rId9"/>
      <w:footerReference w:type="firs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A596" w14:textId="77777777" w:rsidR="008276EE" w:rsidRDefault="008276EE">
      <w:pPr>
        <w:spacing w:after="0"/>
      </w:pPr>
      <w:r>
        <w:separator/>
      </w:r>
    </w:p>
  </w:endnote>
  <w:endnote w:type="continuationSeparator" w:id="0">
    <w:p w14:paraId="12567D7D" w14:textId="77777777" w:rsidR="008276EE" w:rsidRDefault="008276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E289" w14:textId="77777777" w:rsidR="00044485" w:rsidRDefault="00044485" w:rsidP="001836BA">
    <w:pPr>
      <w:pStyle w:val="Footer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CB0515A" wp14:editId="532DC22F">
          <wp:simplePos x="0" y="0"/>
          <wp:positionH relativeFrom="margin">
            <wp:align>center</wp:align>
          </wp:positionH>
          <wp:positionV relativeFrom="page">
            <wp:align>bottom</wp:align>
          </wp:positionV>
          <wp:extent cx="7229475" cy="544195"/>
          <wp:effectExtent l="0" t="0" r="9525" b="8255"/>
          <wp:wrapThrough wrapText="bothSides">
            <wp:wrapPolygon edited="0">
              <wp:start x="0" y="0"/>
              <wp:lineTo x="0" y="21172"/>
              <wp:lineTo x="21572" y="21172"/>
              <wp:lineTo x="2157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COOP\Co-op Program\Co-op Engineering\Publications &amp; Reports\Logos\APSC Co-operative Education\Eng Co-op Footer - No UBC Logo-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29475" cy="544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5028" w14:textId="77777777" w:rsidR="00044485" w:rsidRDefault="0004448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D7F72C6" wp14:editId="3D62C669">
          <wp:simplePos x="0" y="0"/>
          <wp:positionH relativeFrom="margin">
            <wp:align>center</wp:align>
          </wp:positionH>
          <wp:positionV relativeFrom="page">
            <wp:align>bottom</wp:align>
          </wp:positionV>
          <wp:extent cx="7229475" cy="544195"/>
          <wp:effectExtent l="0" t="0" r="9525" b="8255"/>
          <wp:wrapThrough wrapText="bothSides">
            <wp:wrapPolygon edited="0">
              <wp:start x="0" y="0"/>
              <wp:lineTo x="0" y="21172"/>
              <wp:lineTo x="21572" y="21172"/>
              <wp:lineTo x="21572" y="0"/>
              <wp:lineTo x="0" y="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COOP\Co-op Program\Co-op Engineering\Publications &amp; Reports\Logos\APSC Co-operative Education\Eng Co-op Footer - No UBC Logo-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29475" cy="544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DD26" w14:textId="77777777" w:rsidR="008276EE" w:rsidRDefault="008276EE">
      <w:pPr>
        <w:spacing w:after="0"/>
      </w:pPr>
      <w:r>
        <w:separator/>
      </w:r>
    </w:p>
  </w:footnote>
  <w:footnote w:type="continuationSeparator" w:id="0">
    <w:p w14:paraId="26D1FE8B" w14:textId="77777777" w:rsidR="008276EE" w:rsidRDefault="008276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776FB0"/>
    <w:multiLevelType w:val="hybridMultilevel"/>
    <w:tmpl w:val="D4509AEA"/>
    <w:lvl w:ilvl="0" w:tplc="BA946C9A">
      <w:start w:val="258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EDC6D7F"/>
    <w:multiLevelType w:val="hybridMultilevel"/>
    <w:tmpl w:val="BF2CB41C"/>
    <w:lvl w:ilvl="0" w:tplc="817297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69B306C"/>
    <w:multiLevelType w:val="hybridMultilevel"/>
    <w:tmpl w:val="24C4B982"/>
    <w:lvl w:ilvl="0" w:tplc="796489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6"/>
  </w:num>
  <w:num w:numId="23">
    <w:abstractNumId w:val="21"/>
  </w:num>
  <w:num w:numId="24">
    <w:abstractNumId w:val="13"/>
  </w:num>
  <w:num w:numId="25">
    <w:abstractNumId w:val="15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CB"/>
    <w:rsid w:val="00003876"/>
    <w:rsid w:val="00011CC8"/>
    <w:rsid w:val="0002489F"/>
    <w:rsid w:val="00037F0E"/>
    <w:rsid w:val="00044485"/>
    <w:rsid w:val="00047113"/>
    <w:rsid w:val="0005202A"/>
    <w:rsid w:val="00097402"/>
    <w:rsid w:val="000A07FF"/>
    <w:rsid w:val="000A4F59"/>
    <w:rsid w:val="000A6D9B"/>
    <w:rsid w:val="000B1AFE"/>
    <w:rsid w:val="000B6FAC"/>
    <w:rsid w:val="001161FB"/>
    <w:rsid w:val="001366E6"/>
    <w:rsid w:val="00141A4C"/>
    <w:rsid w:val="00156F50"/>
    <w:rsid w:val="00173091"/>
    <w:rsid w:val="00182D4B"/>
    <w:rsid w:val="001836BA"/>
    <w:rsid w:val="001B29CF"/>
    <w:rsid w:val="001B47D9"/>
    <w:rsid w:val="001C0AC7"/>
    <w:rsid w:val="001E293E"/>
    <w:rsid w:val="001F381D"/>
    <w:rsid w:val="00212960"/>
    <w:rsid w:val="00213F56"/>
    <w:rsid w:val="002413A2"/>
    <w:rsid w:val="00267291"/>
    <w:rsid w:val="0027306E"/>
    <w:rsid w:val="0028220F"/>
    <w:rsid w:val="002B2386"/>
    <w:rsid w:val="002D00FE"/>
    <w:rsid w:val="002D2E5E"/>
    <w:rsid w:val="002D7601"/>
    <w:rsid w:val="003201D1"/>
    <w:rsid w:val="00327932"/>
    <w:rsid w:val="00332CDE"/>
    <w:rsid w:val="0034794F"/>
    <w:rsid w:val="00350B04"/>
    <w:rsid w:val="00356C14"/>
    <w:rsid w:val="00380F24"/>
    <w:rsid w:val="00387E40"/>
    <w:rsid w:val="003902D6"/>
    <w:rsid w:val="00392E6D"/>
    <w:rsid w:val="00395B1F"/>
    <w:rsid w:val="003A6291"/>
    <w:rsid w:val="003C4047"/>
    <w:rsid w:val="003D0FC3"/>
    <w:rsid w:val="003D7B93"/>
    <w:rsid w:val="003E39B4"/>
    <w:rsid w:val="00434B92"/>
    <w:rsid w:val="00440CC7"/>
    <w:rsid w:val="0045099C"/>
    <w:rsid w:val="004704F2"/>
    <w:rsid w:val="00472B6D"/>
    <w:rsid w:val="00473EA9"/>
    <w:rsid w:val="00476AB6"/>
    <w:rsid w:val="00482B30"/>
    <w:rsid w:val="004D16EB"/>
    <w:rsid w:val="004E7B8D"/>
    <w:rsid w:val="0050504C"/>
    <w:rsid w:val="00534C66"/>
    <w:rsid w:val="00561781"/>
    <w:rsid w:val="00585205"/>
    <w:rsid w:val="00597640"/>
    <w:rsid w:val="005A70F2"/>
    <w:rsid w:val="006167D7"/>
    <w:rsid w:val="00617B26"/>
    <w:rsid w:val="006270A9"/>
    <w:rsid w:val="00667C99"/>
    <w:rsid w:val="00675956"/>
    <w:rsid w:val="00681034"/>
    <w:rsid w:val="006968CE"/>
    <w:rsid w:val="006F276B"/>
    <w:rsid w:val="00700C6E"/>
    <w:rsid w:val="007033B3"/>
    <w:rsid w:val="007112E5"/>
    <w:rsid w:val="0072371D"/>
    <w:rsid w:val="00743DBF"/>
    <w:rsid w:val="007645BE"/>
    <w:rsid w:val="007B4694"/>
    <w:rsid w:val="007E6DD6"/>
    <w:rsid w:val="00816216"/>
    <w:rsid w:val="008276EE"/>
    <w:rsid w:val="00855394"/>
    <w:rsid w:val="00872AED"/>
    <w:rsid w:val="0087734B"/>
    <w:rsid w:val="0089596E"/>
    <w:rsid w:val="008C2C1C"/>
    <w:rsid w:val="009020B0"/>
    <w:rsid w:val="00914C90"/>
    <w:rsid w:val="00930EE0"/>
    <w:rsid w:val="00935B96"/>
    <w:rsid w:val="0094354A"/>
    <w:rsid w:val="009578F2"/>
    <w:rsid w:val="00963DE4"/>
    <w:rsid w:val="009750AB"/>
    <w:rsid w:val="0098479F"/>
    <w:rsid w:val="00994EA8"/>
    <w:rsid w:val="009B0B31"/>
    <w:rsid w:val="009D5933"/>
    <w:rsid w:val="009E63CB"/>
    <w:rsid w:val="00A1746C"/>
    <w:rsid w:val="00A2790F"/>
    <w:rsid w:val="00A34297"/>
    <w:rsid w:val="00A34492"/>
    <w:rsid w:val="00A452DA"/>
    <w:rsid w:val="00A76B31"/>
    <w:rsid w:val="00A77284"/>
    <w:rsid w:val="00AA2077"/>
    <w:rsid w:val="00AC06F7"/>
    <w:rsid w:val="00AC074A"/>
    <w:rsid w:val="00B06723"/>
    <w:rsid w:val="00B47F40"/>
    <w:rsid w:val="00B51F79"/>
    <w:rsid w:val="00B52BFA"/>
    <w:rsid w:val="00B60A63"/>
    <w:rsid w:val="00B6505A"/>
    <w:rsid w:val="00BC314B"/>
    <w:rsid w:val="00BC34E7"/>
    <w:rsid w:val="00BD768D"/>
    <w:rsid w:val="00BE137E"/>
    <w:rsid w:val="00BE58FA"/>
    <w:rsid w:val="00C103A4"/>
    <w:rsid w:val="00C25126"/>
    <w:rsid w:val="00C453E0"/>
    <w:rsid w:val="00C61F8E"/>
    <w:rsid w:val="00C62FFE"/>
    <w:rsid w:val="00C77787"/>
    <w:rsid w:val="00C821C9"/>
    <w:rsid w:val="00CA7840"/>
    <w:rsid w:val="00CB590D"/>
    <w:rsid w:val="00CE50E8"/>
    <w:rsid w:val="00CE7726"/>
    <w:rsid w:val="00D00E73"/>
    <w:rsid w:val="00D25815"/>
    <w:rsid w:val="00D35252"/>
    <w:rsid w:val="00D42B4D"/>
    <w:rsid w:val="00D820B4"/>
    <w:rsid w:val="00D85BE8"/>
    <w:rsid w:val="00D926A5"/>
    <w:rsid w:val="00DA5902"/>
    <w:rsid w:val="00DB482E"/>
    <w:rsid w:val="00DC2961"/>
    <w:rsid w:val="00DE6F49"/>
    <w:rsid w:val="00DF06F1"/>
    <w:rsid w:val="00E02F6D"/>
    <w:rsid w:val="00E03CD3"/>
    <w:rsid w:val="00E0705A"/>
    <w:rsid w:val="00E1028E"/>
    <w:rsid w:val="00E16409"/>
    <w:rsid w:val="00E43D08"/>
    <w:rsid w:val="00E54986"/>
    <w:rsid w:val="00E83E4B"/>
    <w:rsid w:val="00E90CAC"/>
    <w:rsid w:val="00E92CBE"/>
    <w:rsid w:val="00EB0ACD"/>
    <w:rsid w:val="00EC01BE"/>
    <w:rsid w:val="00ED7DDF"/>
    <w:rsid w:val="00EE5784"/>
    <w:rsid w:val="00F0118C"/>
    <w:rsid w:val="00F053E2"/>
    <w:rsid w:val="00F1099B"/>
    <w:rsid w:val="00F228CB"/>
    <w:rsid w:val="00F3468A"/>
    <w:rsid w:val="00F364B0"/>
    <w:rsid w:val="00F76358"/>
    <w:rsid w:val="00F833F5"/>
    <w:rsid w:val="00F84A4F"/>
    <w:rsid w:val="00F93B00"/>
    <w:rsid w:val="00FA01FC"/>
    <w:rsid w:val="00FA3FD4"/>
    <w:rsid w:val="00FD6F80"/>
    <w:rsid w:val="00FD7E08"/>
    <w:rsid w:val="00FF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EBCC8"/>
  <w15:chartTrackingRefBased/>
  <w15:docId w15:val="{50637058-3000-4ADB-BBCF-FADE9DA8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291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F228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6B3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F053E2"/>
  </w:style>
  <w:style w:type="character" w:customStyle="1" w:styleId="vanity-namedisplay-name">
    <w:name w:val="vanity-name__display-name"/>
    <w:basedOn w:val="DefaultParagraphFont"/>
    <w:rsid w:val="00F053E2"/>
  </w:style>
  <w:style w:type="table" w:styleId="TableGrid">
    <w:name w:val="Table Grid"/>
    <w:basedOn w:val="TableNormal"/>
    <w:uiPriority w:val="39"/>
    <w:rsid w:val="0094354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sair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sai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0E67C-3F00-4F36-B128-0D670726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60</TotalTime>
  <Pages>4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Nusair Islam</dc:creator>
  <cp:keywords/>
  <cp:lastModifiedBy>Nusair Islam</cp:lastModifiedBy>
  <cp:revision>16</cp:revision>
  <dcterms:created xsi:type="dcterms:W3CDTF">2021-05-02T20:44:00Z</dcterms:created>
  <dcterms:modified xsi:type="dcterms:W3CDTF">2021-10-06T23:43:00Z</dcterms:modified>
  <cp:version/>
</cp:coreProperties>
</file>